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08DBA28A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24206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36DC6756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FD7A1F">
                              <w:t>3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54F6FC91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FD7A1F">
                              <w:rPr>
                                <w:b/>
                                <w:bCs/>
                              </w:rPr>
                              <w:t>РАБОТА СО СТРУКТУРАМИ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14EEDBA5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>Вариант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9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A3MQIAAFw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" fillcolor="white [3201]" stroked="f" strokeweight=".5pt">
                <v:textbox>
                  <w:txbxContent>
                    <w:p w14:paraId="670135F8" w14:textId="36DC6756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FD7A1F">
                        <w:t>3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54F6FC91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FD7A1F">
                        <w:rPr>
                          <w:b/>
                          <w:bCs/>
                        </w:rPr>
                        <w:t>РАБОТА СО СТРУКТУРАМИ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14EEDBA5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>Вариант 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0712783"/>
      <w:r>
        <w:lastRenderedPageBreak/>
        <w:t>Содержание</w:t>
      </w:r>
      <w:bookmarkEnd w:id="0"/>
    </w:p>
    <w:p w14:paraId="37BB4C03" w14:textId="3D58B94D" w:rsidR="005D77D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D77DE">
        <w:rPr>
          <w:noProof/>
        </w:rPr>
        <w:t>Содержание</w:t>
      </w:r>
      <w:r w:rsidR="005D77DE">
        <w:rPr>
          <w:noProof/>
        </w:rPr>
        <w:tab/>
      </w:r>
      <w:r w:rsidR="005D77DE">
        <w:rPr>
          <w:noProof/>
        </w:rPr>
        <w:fldChar w:fldCharType="begin"/>
      </w:r>
      <w:r w:rsidR="005D77DE">
        <w:rPr>
          <w:noProof/>
        </w:rPr>
        <w:instrText xml:space="preserve"> PAGEREF _Toc160712783 \h </w:instrText>
      </w:r>
      <w:r w:rsidR="005D77DE">
        <w:rPr>
          <w:noProof/>
        </w:rPr>
      </w:r>
      <w:r w:rsidR="005D77DE">
        <w:rPr>
          <w:noProof/>
        </w:rPr>
        <w:fldChar w:fldCharType="separate"/>
      </w:r>
      <w:r w:rsidR="005D77DE">
        <w:rPr>
          <w:noProof/>
        </w:rPr>
        <w:t>2</w:t>
      </w:r>
      <w:r w:rsidR="005D77DE">
        <w:rPr>
          <w:noProof/>
        </w:rPr>
        <w:fldChar w:fldCharType="end"/>
      </w:r>
    </w:p>
    <w:p w14:paraId="275FF166" w14:textId="0273B2EE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C9585" w14:textId="55BC2FEF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C0E363" w14:textId="06F802AB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E01F2A" w14:textId="3C104096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84BB3" w14:textId="3F7C06F8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1CE9C4" w14:textId="32382B45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40F8F0" w14:textId="63E556BA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B0F63" w14:textId="248C1DC9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AA4114" w14:textId="41BA2FCB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8F5643" w14:textId="4D1EC989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2028C5">
        <w:rPr>
          <w:noProof/>
          <w:lang w:val="en-US"/>
        </w:rPr>
        <w:t>main</w:t>
      </w:r>
      <w:r w:rsidRPr="00FD7A1F">
        <w:rPr>
          <w:noProof/>
        </w:rPr>
        <w:t>.</w:t>
      </w:r>
      <w:r w:rsidRPr="002028C5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ED1272" w14:textId="78ADA8C3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2028C5">
        <w:rPr>
          <w:noProof/>
          <w:lang w:val="en-US"/>
        </w:rPr>
        <w:t>common</w:t>
      </w:r>
      <w:r w:rsidRPr="00FD7A1F">
        <w:rPr>
          <w:noProof/>
        </w:rPr>
        <w:t>.</w:t>
      </w:r>
      <w:r w:rsidRPr="002028C5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20DD56" w14:textId="27E96B8B" w:rsidR="00BF1E80" w:rsidRPr="00FD7A1F" w:rsidRDefault="00000000" w:rsidP="00BF1E80">
      <w:r>
        <w:rPr>
          <w:b/>
          <w:bCs/>
          <w:noProof/>
        </w:rPr>
        <w:fldChar w:fldCharType="end"/>
      </w:r>
    </w:p>
    <w:p w14:paraId="21D80FAD" w14:textId="77777777" w:rsidR="007A6A51" w:rsidRPr="00FD7A1F" w:rsidRDefault="007A6A51">
      <w:pPr>
        <w:spacing w:after="160" w:line="259" w:lineRule="auto"/>
        <w:ind w:firstLine="0"/>
      </w:pPr>
      <w:r w:rsidRPr="00FD7A1F">
        <w:br w:type="page"/>
      </w:r>
    </w:p>
    <w:p w14:paraId="78DE14BE" w14:textId="75C36FBB" w:rsidR="007A6A51" w:rsidRDefault="005B418F" w:rsidP="005B418F">
      <w:pPr>
        <w:pStyle w:val="1"/>
      </w:pPr>
      <w:bookmarkStart w:id="1" w:name="_Toc160712784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0712785"/>
      <w:r>
        <w:t>Цель задания</w:t>
      </w:r>
      <w:bookmarkEnd w:id="2"/>
    </w:p>
    <w:p w14:paraId="59D167FA" w14:textId="70774944" w:rsidR="00FD7A1F" w:rsidRDefault="00FD7A1F" w:rsidP="00FD7A1F">
      <w:r>
        <w:t xml:space="preserve">Цель данной лабораторной работы состоит в том, чтобы научить студентов работать со сложными типами данных, каковыми являются структуры данных. </w:t>
      </w:r>
    </w:p>
    <w:p w14:paraId="44E2BE14" w14:textId="382E3559" w:rsidR="002709BC" w:rsidRPr="002709BC" w:rsidRDefault="00FD7A1F" w:rsidP="00FD7A1F">
      <w:r>
        <w:t>Для успешного выполнения лабораторной работы студенту необходимо освоить способы задания и методы обработки данных структурного типа. Для этого необходимо по конспекту лекций освоить понятие структур, способы ее задания, способы выделения памяти под нее. Дополнительно необходимо знать инициализацию и присваивание структур, доступ к элементам структур, понятие массива структур, указателей на структуры и операции над указателями. Кроме того, необходимо уметь работать со структурами и функциями.</w:t>
      </w:r>
    </w:p>
    <w:p w14:paraId="2CAEC5DD" w14:textId="06E1448A" w:rsidR="005B418F" w:rsidRDefault="005B418F" w:rsidP="005B418F">
      <w:pPr>
        <w:pStyle w:val="2"/>
        <w:rPr>
          <w:lang w:val="en-US"/>
        </w:rPr>
      </w:pPr>
      <w:bookmarkStart w:id="3" w:name="_Toc160712786"/>
      <w:r>
        <w:t>Задача</w:t>
      </w:r>
      <w:bookmarkEnd w:id="3"/>
    </w:p>
    <w:p w14:paraId="443F0F58" w14:textId="24E24C68" w:rsidR="00FD7A1F" w:rsidRPr="00FD7A1F" w:rsidRDefault="00FD7A1F" w:rsidP="00FD7A1F">
      <w:r w:rsidRPr="00FD7A1F">
        <w:t xml:space="preserve">Задание. 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В программе реализовать: </w:t>
      </w:r>
    </w:p>
    <w:p w14:paraId="26395B1D" w14:textId="431CDDA6" w:rsidR="00FD7A1F" w:rsidRPr="00FD7A1F" w:rsidRDefault="00FD7A1F" w:rsidP="00FD7A1F">
      <w:pPr>
        <w:pStyle w:val="ad"/>
        <w:numPr>
          <w:ilvl w:val="0"/>
          <w:numId w:val="22"/>
        </w:numPr>
        <w:ind w:left="0" w:firstLine="0"/>
      </w:pPr>
      <w:r>
        <w:t>Д</w:t>
      </w:r>
      <w:r w:rsidRPr="00FD7A1F">
        <w:t xml:space="preserve">ополнение существующего массива структур новыми структурами; </w:t>
      </w:r>
    </w:p>
    <w:p w14:paraId="3B5D2FCF" w14:textId="724FD57A" w:rsidR="00FD7A1F" w:rsidRPr="00FD7A1F" w:rsidRDefault="00FD7A1F" w:rsidP="00FD7A1F">
      <w:pPr>
        <w:pStyle w:val="ad"/>
        <w:numPr>
          <w:ilvl w:val="0"/>
          <w:numId w:val="22"/>
        </w:numPr>
        <w:ind w:left="0" w:firstLine="0"/>
      </w:pPr>
      <w:r>
        <w:t>П</w:t>
      </w:r>
      <w:r w:rsidRPr="00FD7A1F">
        <w:t xml:space="preserve">оиск структуры с заданным значением выбранного элемента; </w:t>
      </w:r>
    </w:p>
    <w:p w14:paraId="00FFF6D7" w14:textId="34685F16" w:rsidR="00FD7A1F" w:rsidRPr="00FD7A1F" w:rsidRDefault="00FD7A1F" w:rsidP="00FD7A1F">
      <w:pPr>
        <w:pStyle w:val="ad"/>
        <w:numPr>
          <w:ilvl w:val="0"/>
          <w:numId w:val="22"/>
        </w:numPr>
        <w:ind w:left="0" w:firstLine="0"/>
      </w:pPr>
      <w:r>
        <w:t>В</w:t>
      </w:r>
      <w:r w:rsidRPr="00FD7A1F">
        <w:t xml:space="preserve">ывод на экран содержимого массива структур; </w:t>
      </w:r>
    </w:p>
    <w:p w14:paraId="1950AB7B" w14:textId="67BDE628" w:rsidR="00FD7A1F" w:rsidRDefault="00FD7A1F" w:rsidP="00FD7A1F">
      <w:pPr>
        <w:pStyle w:val="ad"/>
        <w:numPr>
          <w:ilvl w:val="0"/>
          <w:numId w:val="22"/>
        </w:numPr>
        <w:ind w:left="0" w:firstLine="0"/>
      </w:pPr>
      <w:r>
        <w:t>У</w:t>
      </w:r>
      <w:r w:rsidRPr="00FD7A1F">
        <w:t>порядочение массива структур по заданному полю (элементу), например государство по численности.</w:t>
      </w:r>
    </w:p>
    <w:p w14:paraId="351C53BC" w14:textId="5B963008" w:rsidR="00FD7A1F" w:rsidRPr="00FD7A1F" w:rsidRDefault="00FD7A1F" w:rsidP="00FD7A1F">
      <w:r>
        <w:t xml:space="preserve">Заданием моего варианта являлся массив описания владельцев автомобилей, содержащий следующие поля: </w:t>
      </w:r>
      <w:r>
        <w:t>имя, номер автомобиля, номер техпаспорта, дата рождения, телефон, отделение регистрации ГИБДД.</w:t>
      </w:r>
    </w:p>
    <w:p w14:paraId="4210A121" w14:textId="57C9EE02" w:rsidR="002709BC" w:rsidRPr="002709BC" w:rsidRDefault="005B418F" w:rsidP="00C26556">
      <w:pPr>
        <w:pStyle w:val="1"/>
      </w:pPr>
      <w:bookmarkStart w:id="4" w:name="_Toc160712787"/>
      <w:r>
        <w:lastRenderedPageBreak/>
        <w:t>Ход работы</w:t>
      </w:r>
      <w:bookmarkEnd w:id="4"/>
    </w:p>
    <w:p w14:paraId="64750A04" w14:textId="619B548F" w:rsidR="005B418F" w:rsidRDefault="005B418F" w:rsidP="005B418F">
      <w:pPr>
        <w:pStyle w:val="2"/>
      </w:pPr>
      <w:bookmarkStart w:id="5" w:name="_Toc160712788"/>
      <w:r>
        <w:t>Алгоритм</w:t>
      </w:r>
      <w:bookmarkEnd w:id="5"/>
    </w:p>
    <w:p w14:paraId="544684BD" w14:textId="537EFE60" w:rsidR="00E01A02" w:rsidRDefault="00C26556" w:rsidP="00C26556">
      <w:r>
        <w:t>Алгоритм моей программы следующий:</w:t>
      </w:r>
    </w:p>
    <w:p w14:paraId="228089D7" w14:textId="18F6A408" w:rsidR="008F0ADB" w:rsidRDefault="00FD7A1F" w:rsidP="00C26556">
      <w:pPr>
        <w:pStyle w:val="ad"/>
        <w:numPr>
          <w:ilvl w:val="0"/>
          <w:numId w:val="20"/>
        </w:numPr>
        <w:ind w:left="0" w:firstLine="0"/>
      </w:pPr>
      <w:r>
        <w:t>Выделить память под пустой массив.</w:t>
      </w:r>
    </w:p>
    <w:p w14:paraId="0D8AE1D1" w14:textId="787BA256" w:rsidR="00FD7A1F" w:rsidRDefault="00FD7A1F" w:rsidP="00C26556">
      <w:pPr>
        <w:pStyle w:val="ad"/>
        <w:numPr>
          <w:ilvl w:val="0"/>
          <w:numId w:val="20"/>
        </w:numPr>
        <w:ind w:left="0" w:firstLine="0"/>
      </w:pPr>
      <w:r>
        <w:t>В</w:t>
      </w:r>
      <w:r w:rsidRPr="00FD7A1F">
        <w:t xml:space="preserve"> </w:t>
      </w:r>
      <w:r>
        <w:t>цикле</w:t>
      </w:r>
      <w:r w:rsidRPr="00FD7A1F">
        <w:t xml:space="preserve"> </w:t>
      </w:r>
      <w:r>
        <w:rPr>
          <w:lang w:val="en-US"/>
        </w:rPr>
        <w:t>while</w:t>
      </w:r>
      <w:r w:rsidRPr="00FD7A1F">
        <w:t xml:space="preserve"> (</w:t>
      </w:r>
      <w:r>
        <w:rPr>
          <w:lang w:val="en-US"/>
        </w:rPr>
        <w:t>true</w:t>
      </w:r>
      <w:r w:rsidRPr="00FD7A1F">
        <w:t xml:space="preserve">) </w:t>
      </w:r>
      <w:r w:rsidR="001B5EE2">
        <w:t xml:space="preserve">печатается список операций над массивом, и </w:t>
      </w:r>
      <w:r>
        <w:t>ожида</w:t>
      </w:r>
      <w:r w:rsidR="001B5EE2">
        <w:t>ется</w:t>
      </w:r>
      <w:r>
        <w:t xml:space="preserve"> ввод пользователя (</w:t>
      </w:r>
      <w:r>
        <w:rPr>
          <w:lang w:val="en-US"/>
        </w:rPr>
        <w:t>int</w:t>
      </w:r>
      <w:r w:rsidRPr="00FD7A1F">
        <w:t>)</w:t>
      </w:r>
      <w:r>
        <w:t xml:space="preserve">, по которому будут вызываться необходимые случаи. </w:t>
      </w:r>
    </w:p>
    <w:p w14:paraId="3631704D" w14:textId="50FD6E69" w:rsidR="00FD7A1F" w:rsidRDefault="00FD7A1F" w:rsidP="001B5EE2">
      <w:pPr>
        <w:pStyle w:val="ad"/>
        <w:numPr>
          <w:ilvl w:val="1"/>
          <w:numId w:val="20"/>
        </w:numPr>
        <w:ind w:left="0" w:firstLine="567"/>
      </w:pPr>
      <w:r>
        <w:t xml:space="preserve">При вводе пользователя «1» вызывается функция </w:t>
      </w:r>
      <w:r>
        <w:rPr>
          <w:lang w:val="en-US"/>
        </w:rPr>
        <w:t>add</w:t>
      </w:r>
      <w:r w:rsidRPr="00FD7A1F">
        <w:t>_</w:t>
      </w:r>
      <w:r>
        <w:rPr>
          <w:lang w:val="en-US"/>
        </w:rPr>
        <w:t>node</w:t>
      </w:r>
      <w:r>
        <w:t>, которая принимает у пользователя ввод – новую запись в массив.</w:t>
      </w:r>
    </w:p>
    <w:p w14:paraId="77D83DB7" w14:textId="4208171C" w:rsidR="00FD7A1F" w:rsidRDefault="00FD7A1F" w:rsidP="001B5EE2">
      <w:pPr>
        <w:pStyle w:val="ad"/>
        <w:numPr>
          <w:ilvl w:val="1"/>
          <w:numId w:val="20"/>
        </w:numPr>
        <w:ind w:left="0" w:firstLine="567"/>
      </w:pPr>
      <w:r>
        <w:t xml:space="preserve">При вводе пользователя «2» вызывается функция </w:t>
      </w:r>
      <w:r>
        <w:rPr>
          <w:lang w:val="en-US"/>
        </w:rPr>
        <w:t>find</w:t>
      </w:r>
      <w:r w:rsidRPr="00FD7A1F">
        <w:t>_</w:t>
      </w:r>
      <w:r>
        <w:rPr>
          <w:lang w:val="en-US"/>
        </w:rPr>
        <w:t>node</w:t>
      </w:r>
      <w:r>
        <w:t>, которая принимает у пользователя ввод – искомую запись, и совершает поиск по всему массиву. Функция выводит в консоль все совпадающие записи и их индексы по массиву.</w:t>
      </w:r>
    </w:p>
    <w:p w14:paraId="71253DBA" w14:textId="22A5895D" w:rsidR="00FD7A1F" w:rsidRDefault="00FD7A1F" w:rsidP="001B5EE2">
      <w:pPr>
        <w:pStyle w:val="ad"/>
        <w:numPr>
          <w:ilvl w:val="1"/>
          <w:numId w:val="20"/>
        </w:numPr>
        <w:ind w:left="0" w:firstLine="567"/>
      </w:pPr>
      <w:r>
        <w:t xml:space="preserve">При вводе пользователя «3» вызывается функция </w:t>
      </w:r>
      <w:r>
        <w:rPr>
          <w:lang w:val="en-US"/>
        </w:rPr>
        <w:t>print</w:t>
      </w:r>
      <w:r w:rsidR="001B5EE2" w:rsidRPr="001B5EE2">
        <w:t>_</w:t>
      </w:r>
      <w:r w:rsidR="001B5EE2">
        <w:rPr>
          <w:lang w:val="en-US"/>
        </w:rPr>
        <w:t>list</w:t>
      </w:r>
      <w:r w:rsidR="001B5EE2">
        <w:t>, которая выводит пользователю на экран все записи в массиве.</w:t>
      </w:r>
    </w:p>
    <w:p w14:paraId="0E0A2ADA" w14:textId="2C32717D" w:rsidR="001B5EE2" w:rsidRDefault="001B5EE2" w:rsidP="001B5EE2">
      <w:pPr>
        <w:pStyle w:val="ad"/>
        <w:numPr>
          <w:ilvl w:val="1"/>
          <w:numId w:val="20"/>
        </w:numPr>
        <w:ind w:left="0" w:firstLine="567"/>
      </w:pPr>
      <w:r>
        <w:t xml:space="preserve">При вводе пользователя «4» вызывается функция </w:t>
      </w:r>
      <w:r>
        <w:rPr>
          <w:lang w:val="en-US"/>
        </w:rPr>
        <w:t>sort</w:t>
      </w:r>
      <w:r w:rsidRPr="001B5EE2">
        <w:t>_</w:t>
      </w:r>
      <w:r>
        <w:rPr>
          <w:lang w:val="en-US"/>
        </w:rPr>
        <w:t>list</w:t>
      </w:r>
      <w:r>
        <w:t>, которая принимает у пользователя число от 1 до 6 – номер поля структур в массиве, и после этого совершает сортировку по указанному полю (в алфавитном порядке).</w:t>
      </w:r>
    </w:p>
    <w:p w14:paraId="5AB8E15F" w14:textId="5235A917" w:rsidR="001B5EE2" w:rsidRDefault="001B5EE2" w:rsidP="001B5EE2">
      <w:pPr>
        <w:pStyle w:val="ad"/>
        <w:numPr>
          <w:ilvl w:val="1"/>
          <w:numId w:val="20"/>
        </w:numPr>
        <w:ind w:left="0" w:firstLine="567"/>
      </w:pPr>
      <w:r>
        <w:t>При любом ином вводе пользователя программа печатает предупреждение, что ввод не соответствует инструкции.</w:t>
      </w:r>
    </w:p>
    <w:p w14:paraId="63F1F739" w14:textId="191C1524" w:rsidR="001B5EE2" w:rsidRPr="00FD7A1F" w:rsidRDefault="001B5EE2" w:rsidP="001B5EE2">
      <w:pPr>
        <w:pStyle w:val="ad"/>
        <w:numPr>
          <w:ilvl w:val="0"/>
          <w:numId w:val="20"/>
        </w:numPr>
        <w:ind w:left="0" w:firstLine="0"/>
      </w:pPr>
      <w:r>
        <w:t xml:space="preserve">Для завершения программы пользователь вводит «0». После этого вызывается функция </w:t>
      </w:r>
      <w:r>
        <w:rPr>
          <w:lang w:val="en-US"/>
        </w:rPr>
        <w:t>close</w:t>
      </w:r>
      <w:r w:rsidRPr="001B5EE2">
        <w:t>_</w:t>
      </w:r>
      <w:r>
        <w:rPr>
          <w:lang w:val="en-US"/>
        </w:rPr>
        <w:t>program</w:t>
      </w:r>
      <w:r>
        <w:t>, которая записывает массив в файл и очищает память, выделенную под массив.</w:t>
      </w:r>
    </w:p>
    <w:p w14:paraId="63679DE8" w14:textId="77BBEE36" w:rsidR="00EB1F58" w:rsidRDefault="00EB1F58" w:rsidP="00EB1F58">
      <w:pPr>
        <w:pStyle w:val="2"/>
      </w:pPr>
      <w:bookmarkStart w:id="6" w:name="_Toc160712789"/>
      <w:r>
        <w:t>Написание программы</w:t>
      </w:r>
      <w:bookmarkEnd w:id="6"/>
    </w:p>
    <w:p w14:paraId="1A338FB2" w14:textId="6351ED77" w:rsidR="001B5EE2" w:rsidRPr="001B5EE2" w:rsidRDefault="001B5EE2" w:rsidP="00580910">
      <w:r>
        <w:t xml:space="preserve">Для массива создается структура </w:t>
      </w:r>
      <w:proofErr w:type="spellStart"/>
      <w:r>
        <w:rPr>
          <w:lang w:val="en-US"/>
        </w:rPr>
        <w:t>CarsList</w:t>
      </w:r>
      <w:proofErr w:type="spellEnd"/>
      <w:r>
        <w:t xml:space="preserve">, содержащая указатель на массив структур </w:t>
      </w:r>
      <w:proofErr w:type="spellStart"/>
      <w:r>
        <w:rPr>
          <w:lang w:val="en-US"/>
        </w:rPr>
        <w:t>CarNode</w:t>
      </w:r>
      <w:proofErr w:type="spellEnd"/>
      <w:r w:rsidRPr="001B5EE2">
        <w:t xml:space="preserve"> </w:t>
      </w:r>
      <w:r>
        <w:t xml:space="preserve">и длину массива. Указатель на массив – это выделенная память под массив при помощи </w:t>
      </w:r>
      <w:r>
        <w:rPr>
          <w:lang w:val="en-US"/>
        </w:rPr>
        <w:t>calloc</w:t>
      </w:r>
      <w:r w:rsidRPr="001B5EE2">
        <w:t>().</w:t>
      </w:r>
    </w:p>
    <w:p w14:paraId="79B43171" w14:textId="590FD4E2" w:rsidR="001B5EE2" w:rsidRDefault="001B5EE2" w:rsidP="00580910">
      <w:r>
        <w:lastRenderedPageBreak/>
        <w:t xml:space="preserve">Выбор пользователем нужной функции осуществлен при помощи </w:t>
      </w:r>
      <w:r>
        <w:rPr>
          <w:lang w:val="en-US"/>
        </w:rPr>
        <w:t>switch</w:t>
      </w:r>
      <w:r w:rsidRPr="001B5EE2">
        <w:t xml:space="preserve"> </w:t>
      </w:r>
      <w:r>
        <w:rPr>
          <w:lang w:val="en-US"/>
        </w:rPr>
        <w:t>case</w:t>
      </w:r>
      <w:r w:rsidRPr="001B5EE2">
        <w:t xml:space="preserve"> </w:t>
      </w:r>
      <w:r>
        <w:t xml:space="preserve">и нумерованного списка </w:t>
      </w:r>
      <w:proofErr w:type="spellStart"/>
      <w:r>
        <w:rPr>
          <w:lang w:val="en-US"/>
        </w:rPr>
        <w:t>enum</w:t>
      </w:r>
      <w:proofErr w:type="spellEnd"/>
      <w:r w:rsidRPr="001B5EE2">
        <w:t xml:space="preserve"> </w:t>
      </w:r>
      <w:proofErr w:type="spellStart"/>
      <w:r>
        <w:rPr>
          <w:lang w:val="en-US"/>
        </w:rPr>
        <w:t>UserTask</w:t>
      </w:r>
      <w:proofErr w:type="spellEnd"/>
      <w:r>
        <w:t xml:space="preserve">. </w:t>
      </w:r>
    </w:p>
    <w:p w14:paraId="150A67EC" w14:textId="5AE12ADC" w:rsidR="00D71654" w:rsidRPr="00767631" w:rsidRDefault="001B5EE2" w:rsidP="00580910">
      <w:pPr>
        <w:rPr>
          <w:lang w:val="en-US"/>
        </w:rPr>
      </w:pPr>
      <w:r>
        <w:t xml:space="preserve">Каждая из функций операций над массивом принимает указатель на </w:t>
      </w:r>
      <w:r w:rsidR="00767631">
        <w:t xml:space="preserve">структуру </w:t>
      </w:r>
      <w:proofErr w:type="spellStart"/>
      <w:r w:rsidR="00767631">
        <w:rPr>
          <w:lang w:val="en-US"/>
        </w:rPr>
        <w:t>CarsList</w:t>
      </w:r>
      <w:proofErr w:type="spellEnd"/>
      <w:r w:rsidR="00767631">
        <w:t>, и совершает операции над нам через указатели.</w:t>
      </w:r>
    </w:p>
    <w:p w14:paraId="3FB1DF3C" w14:textId="79A61B91" w:rsidR="00173372" w:rsidRDefault="00173372" w:rsidP="00173372">
      <w:pPr>
        <w:pStyle w:val="2"/>
      </w:pPr>
      <w:bookmarkStart w:id="7" w:name="_Toc160712790"/>
      <w:r>
        <w:t>Пример работы программы</w:t>
      </w:r>
      <w:bookmarkEnd w:id="7"/>
    </w:p>
    <w:p w14:paraId="5B072156" w14:textId="3814012E" w:rsidR="007B5CCC" w:rsidRPr="001B5EE2" w:rsidRDefault="00767631" w:rsidP="00935130">
      <w:pPr>
        <w:keepNext/>
        <w:ind w:firstLine="0"/>
        <w:jc w:val="center"/>
      </w:pPr>
      <w:r w:rsidRPr="00767631">
        <w:drawing>
          <wp:inline distT="0" distB="0" distL="0" distR="0" wp14:anchorId="727E146E" wp14:editId="56B4D1B6">
            <wp:extent cx="5940425" cy="6210935"/>
            <wp:effectExtent l="0" t="0" r="3175" b="0"/>
            <wp:docPr id="2225646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46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8" w:name="_Toc160712791"/>
      <w:r>
        <w:lastRenderedPageBreak/>
        <w:t>Вывод</w:t>
      </w:r>
      <w:bookmarkEnd w:id="8"/>
    </w:p>
    <w:p w14:paraId="5EDDDCDB" w14:textId="18174725" w:rsidR="00722AF0" w:rsidRPr="00767631" w:rsidRDefault="00722AF0" w:rsidP="00767631">
      <w:r>
        <w:t xml:space="preserve">Итогом работы стала программа, работающая с </w:t>
      </w:r>
      <w:r w:rsidR="00767631">
        <w:t>массивом структур. Программа может добавлять в массив запись, сортировать массив по нужному полю, искать запись и выводить весь массив в консоль.</w:t>
      </w:r>
    </w:p>
    <w:p w14:paraId="27870B46" w14:textId="06C66448" w:rsidR="00722AF0" w:rsidRPr="00722AF0" w:rsidRDefault="00722AF0" w:rsidP="00BE74A2">
      <w:r>
        <w:t xml:space="preserve">В ходе работы я ознакомился с </w:t>
      </w:r>
      <w:r w:rsidR="00767631">
        <w:t>возможностями создания массива структур и над операциями над ним</w:t>
      </w:r>
      <w:r>
        <w:t>.</w:t>
      </w:r>
    </w:p>
    <w:p w14:paraId="4ABAA398" w14:textId="2A3A3C24" w:rsidR="001821C2" w:rsidRDefault="008B4352" w:rsidP="009824C4">
      <w:pPr>
        <w:pStyle w:val="1"/>
      </w:pPr>
      <w:bookmarkStart w:id="9" w:name="_Toc160712792"/>
      <w:r>
        <w:lastRenderedPageBreak/>
        <w:t>Листинг</w:t>
      </w:r>
      <w:bookmarkEnd w:id="9"/>
    </w:p>
    <w:p w14:paraId="0DA286B9" w14:textId="77A94E55" w:rsidR="009824C4" w:rsidRDefault="009824C4" w:rsidP="009824C4">
      <w:pPr>
        <w:pStyle w:val="2"/>
        <w:rPr>
          <w:lang w:val="en-US"/>
        </w:rPr>
      </w:pPr>
      <w:bookmarkStart w:id="10" w:name="_Toc160712793"/>
      <w:r>
        <w:rPr>
          <w:lang w:val="en-US"/>
        </w:rPr>
        <w:t>main.cpp</w:t>
      </w:r>
      <w:bookmarkEnd w:id="10"/>
    </w:p>
    <w:p w14:paraId="18CCC4A2" w14:textId="77777777" w:rsidR="00767631" w:rsidRDefault="00767631" w:rsidP="00767631">
      <w:pPr>
        <w:pStyle w:val="a"/>
      </w:pPr>
      <w:r>
        <w:t>#include &lt;stdio.h&gt;</w:t>
      </w:r>
    </w:p>
    <w:p w14:paraId="02A0378C" w14:textId="77777777" w:rsidR="00767631" w:rsidRDefault="00767631" w:rsidP="00767631">
      <w:pPr>
        <w:pStyle w:val="a"/>
      </w:pPr>
      <w:r>
        <w:t>#include &lt;stdlib.h&gt;</w:t>
      </w:r>
    </w:p>
    <w:p w14:paraId="577FAE47" w14:textId="77777777" w:rsidR="00767631" w:rsidRDefault="00767631" w:rsidP="00767631">
      <w:pPr>
        <w:pStyle w:val="a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4DD161" w14:textId="77777777" w:rsidR="00767631" w:rsidRDefault="00767631" w:rsidP="00767631">
      <w:pPr>
        <w:pStyle w:val="a"/>
      </w:pPr>
    </w:p>
    <w:p w14:paraId="3C66632F" w14:textId="77777777" w:rsidR="00767631" w:rsidRDefault="00767631" w:rsidP="00767631">
      <w:pPr>
        <w:pStyle w:val="a"/>
      </w:pPr>
      <w:r>
        <w:t>#include "</w:t>
      </w:r>
      <w:proofErr w:type="spellStart"/>
      <w:r>
        <w:t>common.h</w:t>
      </w:r>
      <w:proofErr w:type="spellEnd"/>
      <w:r>
        <w:t>"</w:t>
      </w:r>
    </w:p>
    <w:p w14:paraId="3EF7DFF6" w14:textId="77777777" w:rsidR="00767631" w:rsidRDefault="00767631" w:rsidP="00767631">
      <w:pPr>
        <w:pStyle w:val="a"/>
      </w:pPr>
    </w:p>
    <w:p w14:paraId="4657AAB2" w14:textId="77777777" w:rsidR="00767631" w:rsidRDefault="00767631" w:rsidP="00767631">
      <w:pPr>
        <w:pStyle w:val="a"/>
      </w:pPr>
      <w:r>
        <w:t>int main() {</w:t>
      </w:r>
    </w:p>
    <w:p w14:paraId="2C3C4FB3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CarsList</w:t>
      </w:r>
      <w:proofErr w:type="spellEnd"/>
      <w:r>
        <w:t xml:space="preserve"> </w:t>
      </w:r>
      <w:proofErr w:type="spellStart"/>
      <w:r>
        <w:t>all_cars</w:t>
      </w:r>
      <w:proofErr w:type="spellEnd"/>
      <w:r>
        <w:t xml:space="preserve"> = {(</w:t>
      </w:r>
      <w:proofErr w:type="spellStart"/>
      <w:r>
        <w:t>CarNode</w:t>
      </w:r>
      <w:proofErr w:type="spellEnd"/>
      <w:r>
        <w:t xml:space="preserve">**) calloc(100, </w:t>
      </w:r>
      <w:proofErr w:type="spellStart"/>
      <w:r>
        <w:t>sizeof</w:t>
      </w:r>
      <w:proofErr w:type="spellEnd"/>
      <w:r>
        <w:t>(</w:t>
      </w:r>
      <w:proofErr w:type="spellStart"/>
      <w:r>
        <w:t>CarNode</w:t>
      </w:r>
      <w:proofErr w:type="spellEnd"/>
      <w:r>
        <w:t>)), 0};</w:t>
      </w:r>
    </w:p>
    <w:p w14:paraId="20CA421F" w14:textId="77777777" w:rsidR="00767631" w:rsidRDefault="00767631" w:rsidP="00767631">
      <w:pPr>
        <w:pStyle w:val="a"/>
      </w:pPr>
      <w:r>
        <w:t xml:space="preserve">    printf("List of commands:\n0 - Close program\n1 - Add node\n2 - Find node\n3 - Print all nodes\n4 - Sort\n");</w:t>
      </w:r>
    </w:p>
    <w:p w14:paraId="0A576CAB" w14:textId="77777777" w:rsidR="00767631" w:rsidRDefault="00767631" w:rsidP="00767631">
      <w:pPr>
        <w:pStyle w:val="a"/>
      </w:pPr>
      <w:r>
        <w:t xml:space="preserve">    while (true) {</w:t>
      </w:r>
    </w:p>
    <w:p w14:paraId="56F08196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UserTask</w:t>
      </w:r>
      <w:proofErr w:type="spellEnd"/>
      <w:r>
        <w:t xml:space="preserve"> </w:t>
      </w:r>
      <w:proofErr w:type="spellStart"/>
      <w:r>
        <w:t>user_task</w:t>
      </w:r>
      <w:proofErr w:type="spellEnd"/>
      <w:r>
        <w:t xml:space="preserve"> = (</w:t>
      </w:r>
      <w:proofErr w:type="spellStart"/>
      <w:r>
        <w:t>UserTask</w:t>
      </w:r>
      <w:proofErr w:type="spellEnd"/>
      <w:r>
        <w:t xml:space="preserve">) </w:t>
      </w:r>
      <w:proofErr w:type="spellStart"/>
      <w:r>
        <w:t>get_user_task</w:t>
      </w:r>
      <w:proofErr w:type="spellEnd"/>
      <w:r>
        <w:t>();</w:t>
      </w:r>
    </w:p>
    <w:p w14:paraId="63A82A70" w14:textId="77777777" w:rsidR="00767631" w:rsidRDefault="00767631" w:rsidP="00767631">
      <w:pPr>
        <w:pStyle w:val="a"/>
      </w:pPr>
      <w:r>
        <w:t xml:space="preserve">        switch (</w:t>
      </w:r>
      <w:proofErr w:type="spellStart"/>
      <w:r>
        <w:t>user_task</w:t>
      </w:r>
      <w:proofErr w:type="spellEnd"/>
      <w:r>
        <w:t>) {</w:t>
      </w:r>
    </w:p>
    <w:p w14:paraId="4570E773" w14:textId="77777777" w:rsidR="00767631" w:rsidRDefault="00767631" w:rsidP="00767631">
      <w:pPr>
        <w:pStyle w:val="a"/>
      </w:pPr>
      <w:r>
        <w:t xml:space="preserve">            case CLOSE_PROGRAM:</w:t>
      </w:r>
    </w:p>
    <w:p w14:paraId="176BFBAD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close_program</w:t>
      </w:r>
      <w:proofErr w:type="spellEnd"/>
      <w:r>
        <w:t>(&amp;</w:t>
      </w:r>
      <w:proofErr w:type="spellStart"/>
      <w:r>
        <w:t>all_cars</w:t>
      </w:r>
      <w:proofErr w:type="spellEnd"/>
      <w:r>
        <w:t>);</w:t>
      </w:r>
    </w:p>
    <w:p w14:paraId="24A2C79C" w14:textId="77777777" w:rsidR="00767631" w:rsidRDefault="00767631" w:rsidP="00767631">
      <w:pPr>
        <w:pStyle w:val="a"/>
      </w:pPr>
      <w:r>
        <w:t xml:space="preserve">                break;</w:t>
      </w:r>
    </w:p>
    <w:p w14:paraId="13D06226" w14:textId="77777777" w:rsidR="00767631" w:rsidRDefault="00767631" w:rsidP="00767631">
      <w:pPr>
        <w:pStyle w:val="a"/>
      </w:pPr>
      <w:r>
        <w:t xml:space="preserve">            case ADD_NODE:</w:t>
      </w:r>
    </w:p>
    <w:p w14:paraId="3C52014E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add_node</w:t>
      </w:r>
      <w:proofErr w:type="spellEnd"/>
      <w:r>
        <w:t>(&amp;</w:t>
      </w:r>
      <w:proofErr w:type="spellStart"/>
      <w:r>
        <w:t>all_cars</w:t>
      </w:r>
      <w:proofErr w:type="spellEnd"/>
      <w:r>
        <w:t>);</w:t>
      </w:r>
    </w:p>
    <w:p w14:paraId="3108DB56" w14:textId="77777777" w:rsidR="00767631" w:rsidRDefault="00767631" w:rsidP="00767631">
      <w:pPr>
        <w:pStyle w:val="a"/>
      </w:pPr>
      <w:r>
        <w:t xml:space="preserve">                break;</w:t>
      </w:r>
    </w:p>
    <w:p w14:paraId="3BD34F74" w14:textId="77777777" w:rsidR="00767631" w:rsidRDefault="00767631" w:rsidP="00767631">
      <w:pPr>
        <w:pStyle w:val="a"/>
      </w:pPr>
      <w:r>
        <w:t xml:space="preserve">            case FIND_NODE:</w:t>
      </w:r>
    </w:p>
    <w:p w14:paraId="349BED7B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find_node</w:t>
      </w:r>
      <w:proofErr w:type="spellEnd"/>
      <w:r>
        <w:t>(&amp;</w:t>
      </w:r>
      <w:proofErr w:type="spellStart"/>
      <w:r>
        <w:t>all_cars</w:t>
      </w:r>
      <w:proofErr w:type="spellEnd"/>
      <w:r>
        <w:t>);</w:t>
      </w:r>
    </w:p>
    <w:p w14:paraId="5CF26771" w14:textId="77777777" w:rsidR="00767631" w:rsidRDefault="00767631" w:rsidP="00767631">
      <w:pPr>
        <w:pStyle w:val="a"/>
      </w:pPr>
      <w:r>
        <w:t xml:space="preserve">                break;</w:t>
      </w:r>
    </w:p>
    <w:p w14:paraId="5A773922" w14:textId="77777777" w:rsidR="00767631" w:rsidRDefault="00767631" w:rsidP="00767631">
      <w:pPr>
        <w:pStyle w:val="a"/>
      </w:pPr>
      <w:r>
        <w:t xml:space="preserve">            case PRINT_LIST:</w:t>
      </w:r>
    </w:p>
    <w:p w14:paraId="2AD7BA73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print_list</w:t>
      </w:r>
      <w:proofErr w:type="spellEnd"/>
      <w:r>
        <w:t>(&amp;</w:t>
      </w:r>
      <w:proofErr w:type="spellStart"/>
      <w:r>
        <w:t>all_cars</w:t>
      </w:r>
      <w:proofErr w:type="spellEnd"/>
      <w:r>
        <w:t>);</w:t>
      </w:r>
    </w:p>
    <w:p w14:paraId="3118933D" w14:textId="77777777" w:rsidR="00767631" w:rsidRDefault="00767631" w:rsidP="00767631">
      <w:pPr>
        <w:pStyle w:val="a"/>
      </w:pPr>
      <w:r>
        <w:t xml:space="preserve">                break;</w:t>
      </w:r>
    </w:p>
    <w:p w14:paraId="16D54D40" w14:textId="77777777" w:rsidR="00767631" w:rsidRDefault="00767631" w:rsidP="00767631">
      <w:pPr>
        <w:pStyle w:val="a"/>
      </w:pPr>
      <w:r>
        <w:t xml:space="preserve">            case SORT_LIST:</w:t>
      </w:r>
    </w:p>
    <w:p w14:paraId="10014BAC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sort_list</w:t>
      </w:r>
      <w:proofErr w:type="spellEnd"/>
      <w:r>
        <w:t>(&amp;</w:t>
      </w:r>
      <w:proofErr w:type="spellStart"/>
      <w:r>
        <w:t>all_cars</w:t>
      </w:r>
      <w:proofErr w:type="spellEnd"/>
      <w:r>
        <w:t>);</w:t>
      </w:r>
    </w:p>
    <w:p w14:paraId="1CC0BA89" w14:textId="77777777" w:rsidR="00767631" w:rsidRDefault="00767631" w:rsidP="00767631">
      <w:pPr>
        <w:pStyle w:val="a"/>
      </w:pPr>
      <w:r>
        <w:t xml:space="preserve">                break;</w:t>
      </w:r>
    </w:p>
    <w:p w14:paraId="28C0E453" w14:textId="77777777" w:rsidR="00767631" w:rsidRDefault="00767631" w:rsidP="00767631">
      <w:pPr>
        <w:pStyle w:val="a"/>
      </w:pPr>
      <w:r>
        <w:t xml:space="preserve">            default:</w:t>
      </w:r>
    </w:p>
    <w:p w14:paraId="0B0413BB" w14:textId="77777777" w:rsidR="00767631" w:rsidRDefault="00767631" w:rsidP="00767631">
      <w:pPr>
        <w:pStyle w:val="a"/>
      </w:pPr>
      <w:r>
        <w:t xml:space="preserve">                printf("Your input doesn't match with any of command. Input again\n");</w:t>
      </w:r>
    </w:p>
    <w:p w14:paraId="36759CAA" w14:textId="77777777" w:rsidR="00767631" w:rsidRDefault="00767631" w:rsidP="00767631">
      <w:pPr>
        <w:pStyle w:val="a"/>
      </w:pPr>
      <w:r>
        <w:t xml:space="preserve">                break;</w:t>
      </w:r>
    </w:p>
    <w:p w14:paraId="5907F448" w14:textId="77777777" w:rsidR="00767631" w:rsidRDefault="00767631" w:rsidP="00767631">
      <w:pPr>
        <w:pStyle w:val="a"/>
      </w:pPr>
      <w:r>
        <w:t xml:space="preserve">        }</w:t>
      </w:r>
    </w:p>
    <w:p w14:paraId="213355C9" w14:textId="77777777" w:rsidR="00767631" w:rsidRDefault="00767631" w:rsidP="00767631">
      <w:pPr>
        <w:pStyle w:val="a"/>
      </w:pPr>
      <w:r>
        <w:t xml:space="preserve">    }</w:t>
      </w:r>
    </w:p>
    <w:p w14:paraId="496EBB83" w14:textId="77777777" w:rsidR="00767631" w:rsidRDefault="00767631" w:rsidP="00767631">
      <w:pPr>
        <w:pStyle w:val="a"/>
      </w:pPr>
      <w:r>
        <w:t>}</w:t>
      </w:r>
    </w:p>
    <w:p w14:paraId="381C72F9" w14:textId="77777777" w:rsidR="00767631" w:rsidRDefault="00767631" w:rsidP="00767631">
      <w:pPr>
        <w:pStyle w:val="a"/>
      </w:pPr>
    </w:p>
    <w:p w14:paraId="367380E4" w14:textId="77777777" w:rsidR="00767631" w:rsidRDefault="00767631" w:rsidP="00767631">
      <w:pPr>
        <w:pStyle w:val="a"/>
      </w:pPr>
      <w:r>
        <w:t xml:space="preserve">void </w:t>
      </w:r>
      <w:proofErr w:type="spellStart"/>
      <w:r>
        <w:t>clean_input</w:t>
      </w:r>
      <w:proofErr w:type="spellEnd"/>
      <w:r>
        <w:t>() {</w:t>
      </w:r>
    </w:p>
    <w:p w14:paraId="08247AC8" w14:textId="77777777" w:rsidR="00767631" w:rsidRDefault="00767631" w:rsidP="00767631">
      <w:pPr>
        <w:pStyle w:val="a"/>
      </w:pPr>
      <w:r>
        <w:t xml:space="preserve">    while (getchar() != '\n');</w:t>
      </w:r>
    </w:p>
    <w:p w14:paraId="7A86F6DC" w14:textId="77777777" w:rsidR="00767631" w:rsidRDefault="00767631" w:rsidP="00767631">
      <w:pPr>
        <w:pStyle w:val="a"/>
      </w:pPr>
      <w:r>
        <w:t>}</w:t>
      </w:r>
    </w:p>
    <w:p w14:paraId="26B95C92" w14:textId="77777777" w:rsidR="00767631" w:rsidRDefault="00767631" w:rsidP="00767631">
      <w:pPr>
        <w:pStyle w:val="a"/>
      </w:pPr>
    </w:p>
    <w:p w14:paraId="30211040" w14:textId="77777777" w:rsidR="00767631" w:rsidRDefault="00767631" w:rsidP="00767631">
      <w:pPr>
        <w:pStyle w:val="a"/>
      </w:pPr>
      <w:r>
        <w:t xml:space="preserve">int </w:t>
      </w:r>
      <w:proofErr w:type="spellStart"/>
      <w:r>
        <w:t>get_user_task</w:t>
      </w:r>
      <w:proofErr w:type="spellEnd"/>
      <w:r>
        <w:t>() {</w:t>
      </w:r>
    </w:p>
    <w:p w14:paraId="7F793E77" w14:textId="77777777" w:rsidR="00767631" w:rsidRDefault="00767631" w:rsidP="00767631">
      <w:pPr>
        <w:pStyle w:val="a"/>
      </w:pPr>
      <w:r>
        <w:t xml:space="preserve">    int </w:t>
      </w:r>
      <w:proofErr w:type="spellStart"/>
      <w:r>
        <w:t>user_task</w:t>
      </w:r>
      <w:proofErr w:type="spellEnd"/>
      <w:r>
        <w:t xml:space="preserve"> = 0;</w:t>
      </w:r>
    </w:p>
    <w:p w14:paraId="695E458D" w14:textId="77777777" w:rsidR="00767631" w:rsidRDefault="00767631" w:rsidP="00767631">
      <w:pPr>
        <w:pStyle w:val="a"/>
      </w:pPr>
      <w:r>
        <w:t xml:space="preserve">    printf("Choose command: ");</w:t>
      </w:r>
    </w:p>
    <w:p w14:paraId="609F28D5" w14:textId="77777777" w:rsidR="00767631" w:rsidRDefault="00767631" w:rsidP="00767631">
      <w:pPr>
        <w:pStyle w:val="a"/>
      </w:pPr>
      <w:r>
        <w:t xml:space="preserve">    scanf("%d", &amp;</w:t>
      </w:r>
      <w:proofErr w:type="spellStart"/>
      <w:r>
        <w:t>user_task</w:t>
      </w:r>
      <w:proofErr w:type="spellEnd"/>
      <w:r>
        <w:t>);</w:t>
      </w:r>
    </w:p>
    <w:p w14:paraId="54EE61D2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clean_input</w:t>
      </w:r>
      <w:proofErr w:type="spellEnd"/>
      <w:r>
        <w:t>();</w:t>
      </w:r>
    </w:p>
    <w:p w14:paraId="582BAB73" w14:textId="77777777" w:rsidR="00767631" w:rsidRDefault="00767631" w:rsidP="00767631">
      <w:pPr>
        <w:pStyle w:val="a"/>
      </w:pPr>
      <w:r>
        <w:lastRenderedPageBreak/>
        <w:t xml:space="preserve">    return </w:t>
      </w:r>
      <w:proofErr w:type="spellStart"/>
      <w:r>
        <w:t>user_task</w:t>
      </w:r>
      <w:proofErr w:type="spellEnd"/>
      <w:r>
        <w:t>;</w:t>
      </w:r>
    </w:p>
    <w:p w14:paraId="1E5D45C7" w14:textId="77777777" w:rsidR="00767631" w:rsidRDefault="00767631" w:rsidP="00767631">
      <w:pPr>
        <w:pStyle w:val="a"/>
      </w:pPr>
      <w:r>
        <w:t>}</w:t>
      </w:r>
    </w:p>
    <w:p w14:paraId="7B4AA574" w14:textId="77777777" w:rsidR="00767631" w:rsidRDefault="00767631" w:rsidP="00767631">
      <w:pPr>
        <w:pStyle w:val="a"/>
      </w:pPr>
    </w:p>
    <w:p w14:paraId="79BA3BE3" w14:textId="77777777" w:rsidR="00767631" w:rsidRDefault="00767631" w:rsidP="00767631">
      <w:pPr>
        <w:pStyle w:val="a"/>
      </w:pPr>
      <w:r>
        <w:t xml:space="preserve">void </w:t>
      </w:r>
      <w:proofErr w:type="spellStart"/>
      <w:r>
        <w:t>close_program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 {</w:t>
      </w:r>
    </w:p>
    <w:p w14:paraId="78987144" w14:textId="77777777" w:rsidR="00767631" w:rsidRDefault="00767631" w:rsidP="00767631">
      <w:pPr>
        <w:pStyle w:val="a"/>
      </w:pPr>
      <w:r>
        <w:t xml:space="preserve">    char* </w:t>
      </w:r>
      <w:proofErr w:type="spellStart"/>
      <w:r>
        <w:t>output_string</w:t>
      </w:r>
      <w:proofErr w:type="spellEnd"/>
      <w:r>
        <w:t xml:space="preserve"> = (char*) calloc(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CarNode</w:t>
      </w:r>
      <w:proofErr w:type="spellEnd"/>
      <w:r>
        <w:t>));</w:t>
      </w:r>
    </w:p>
    <w:p w14:paraId="0B3E3D03" w14:textId="77777777" w:rsidR="00767631" w:rsidRDefault="00767631" w:rsidP="00767631">
      <w:pPr>
        <w:pStyle w:val="a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B74094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CarNode</w:t>
      </w:r>
      <w:proofErr w:type="spellEnd"/>
      <w:r>
        <w:t xml:space="preserve">* node = </w:t>
      </w:r>
      <w:proofErr w:type="spellStart"/>
      <w:r>
        <w:t>all_cars</w:t>
      </w:r>
      <w:proofErr w:type="spellEnd"/>
      <w:r>
        <w:t>-&gt;list[</w:t>
      </w:r>
      <w:proofErr w:type="spellStart"/>
      <w:r>
        <w:t>i</w:t>
      </w:r>
      <w:proofErr w:type="spellEnd"/>
      <w:r>
        <w:t>];</w:t>
      </w:r>
    </w:p>
    <w:p w14:paraId="2A355937" w14:textId="77777777" w:rsidR="00767631" w:rsidRDefault="00767631" w:rsidP="00767631">
      <w:pPr>
        <w:pStyle w:val="a"/>
      </w:pPr>
      <w:r>
        <w:t xml:space="preserve">        char* temp = (char*) calloc(1, </w:t>
      </w:r>
      <w:proofErr w:type="spellStart"/>
      <w:r>
        <w:t>sizeof</w:t>
      </w:r>
      <w:proofErr w:type="spellEnd"/>
      <w:r>
        <w:t>(</w:t>
      </w:r>
      <w:proofErr w:type="spellStart"/>
      <w:r>
        <w:t>CarNode</w:t>
      </w:r>
      <w:proofErr w:type="spellEnd"/>
      <w:r>
        <w:t>));</w:t>
      </w:r>
    </w:p>
    <w:p w14:paraId="5BAC58BD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sprintf</w:t>
      </w:r>
      <w:proofErr w:type="spellEnd"/>
      <w:r>
        <w:t>(temp, "%s; %s; %s; %s; %s; %s\n", node-&gt;</w:t>
      </w:r>
      <w:proofErr w:type="spellStart"/>
      <w:r>
        <w:t>p_name</w:t>
      </w:r>
      <w:proofErr w:type="spellEnd"/>
      <w:r>
        <w:t>, node-&gt;</w:t>
      </w:r>
      <w:proofErr w:type="spellStart"/>
      <w:r>
        <w:t>p_birthday</w:t>
      </w:r>
      <w:proofErr w:type="spellEnd"/>
      <w:r>
        <w:t>, node-&gt;</w:t>
      </w:r>
      <w:proofErr w:type="spellStart"/>
      <w:r>
        <w:t>p_phone</w:t>
      </w:r>
      <w:proofErr w:type="spellEnd"/>
      <w:r>
        <w:t>,</w:t>
      </w:r>
    </w:p>
    <w:p w14:paraId="7DD5289E" w14:textId="77777777" w:rsidR="00767631" w:rsidRDefault="00767631" w:rsidP="00767631">
      <w:pPr>
        <w:pStyle w:val="a"/>
      </w:pPr>
      <w:r>
        <w:t xml:space="preserve">                node-&gt;</w:t>
      </w:r>
      <w:proofErr w:type="spellStart"/>
      <w:r>
        <w:t>c_sign</w:t>
      </w:r>
      <w:proofErr w:type="spellEnd"/>
      <w:r>
        <w:t>, node-&gt;</w:t>
      </w:r>
      <w:proofErr w:type="spellStart"/>
      <w:r>
        <w:t>c_passport</w:t>
      </w:r>
      <w:proofErr w:type="spellEnd"/>
      <w:r>
        <w:t>, node-&gt;</w:t>
      </w:r>
      <w:proofErr w:type="spellStart"/>
      <w:r>
        <w:t>c_police_code</w:t>
      </w:r>
      <w:proofErr w:type="spellEnd"/>
      <w:r>
        <w:t>);</w:t>
      </w:r>
    </w:p>
    <w:p w14:paraId="75842D0E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output_string</w:t>
      </w:r>
      <w:proofErr w:type="spellEnd"/>
      <w:r>
        <w:t>, temp);</w:t>
      </w:r>
    </w:p>
    <w:p w14:paraId="6AC1756F" w14:textId="77777777" w:rsidR="00767631" w:rsidRDefault="00767631" w:rsidP="00767631">
      <w:pPr>
        <w:pStyle w:val="a"/>
      </w:pPr>
      <w:r>
        <w:t xml:space="preserve">        free(temp);</w:t>
      </w:r>
    </w:p>
    <w:p w14:paraId="1AC30D33" w14:textId="77777777" w:rsidR="00767631" w:rsidRDefault="00767631" w:rsidP="00767631">
      <w:pPr>
        <w:pStyle w:val="a"/>
      </w:pPr>
      <w:r>
        <w:t xml:space="preserve">    }</w:t>
      </w:r>
    </w:p>
    <w:p w14:paraId="47DE2A41" w14:textId="77777777" w:rsidR="00767631" w:rsidRDefault="00767631" w:rsidP="00767631">
      <w:pPr>
        <w:pStyle w:val="a"/>
      </w:pPr>
      <w:r>
        <w:t xml:space="preserve">    FILE* file = </w:t>
      </w:r>
      <w:proofErr w:type="spellStart"/>
      <w:r>
        <w:t>fopen</w:t>
      </w:r>
      <w:proofErr w:type="spellEnd"/>
      <w:r>
        <w:t>("list.txt", "w");</w:t>
      </w:r>
    </w:p>
    <w:p w14:paraId="3107D974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fputs</w:t>
      </w:r>
      <w:proofErr w:type="spellEnd"/>
      <w:r>
        <w:t>(</w:t>
      </w:r>
      <w:proofErr w:type="spellStart"/>
      <w:r>
        <w:t>output_string</w:t>
      </w:r>
      <w:proofErr w:type="spellEnd"/>
      <w:r>
        <w:t>, file);</w:t>
      </w:r>
    </w:p>
    <w:p w14:paraId="152E08D1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214ECF4" w14:textId="77777777" w:rsidR="00767631" w:rsidRDefault="00767631" w:rsidP="00767631">
      <w:pPr>
        <w:pStyle w:val="a"/>
      </w:pPr>
      <w:r>
        <w:t xml:space="preserve">    free(</w:t>
      </w:r>
      <w:proofErr w:type="spellStart"/>
      <w:r>
        <w:t>output_string</w:t>
      </w:r>
      <w:proofErr w:type="spellEnd"/>
      <w:r>
        <w:t>);</w:t>
      </w:r>
    </w:p>
    <w:p w14:paraId="17D31ADE" w14:textId="77777777" w:rsidR="00767631" w:rsidRDefault="00767631" w:rsidP="00767631">
      <w:pPr>
        <w:pStyle w:val="a"/>
      </w:pPr>
      <w:r>
        <w:t xml:space="preserve">    printf("The program is </w:t>
      </w:r>
      <w:proofErr w:type="spellStart"/>
      <w:r>
        <w:t>corrently</w:t>
      </w:r>
      <w:proofErr w:type="spellEnd"/>
      <w:r>
        <w:t xml:space="preserve"> terminated\n");</w:t>
      </w:r>
    </w:p>
    <w:p w14:paraId="18BA8267" w14:textId="77777777" w:rsidR="00767631" w:rsidRDefault="00767631" w:rsidP="00767631">
      <w:pPr>
        <w:pStyle w:val="a"/>
      </w:pPr>
      <w:r>
        <w:t xml:space="preserve">    exit(0);</w:t>
      </w:r>
    </w:p>
    <w:p w14:paraId="46297565" w14:textId="77777777" w:rsidR="00767631" w:rsidRDefault="00767631" w:rsidP="00767631">
      <w:pPr>
        <w:pStyle w:val="a"/>
      </w:pPr>
      <w:r>
        <w:t>}</w:t>
      </w:r>
    </w:p>
    <w:p w14:paraId="3F898493" w14:textId="77777777" w:rsidR="00767631" w:rsidRDefault="00767631" w:rsidP="00767631">
      <w:pPr>
        <w:pStyle w:val="a"/>
      </w:pPr>
    </w:p>
    <w:p w14:paraId="19AFCFED" w14:textId="77777777" w:rsidR="00767631" w:rsidRDefault="00767631" w:rsidP="00767631">
      <w:pPr>
        <w:pStyle w:val="a"/>
      </w:pPr>
      <w:r>
        <w:t xml:space="preserve">void </w:t>
      </w:r>
      <w:proofErr w:type="spellStart"/>
      <w:r>
        <w:t>add_node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 {</w:t>
      </w:r>
    </w:p>
    <w:p w14:paraId="08C86662" w14:textId="77777777" w:rsidR="00767631" w:rsidRDefault="00767631" w:rsidP="00767631">
      <w:pPr>
        <w:pStyle w:val="a"/>
      </w:pPr>
      <w:r>
        <w:t xml:space="preserve">    printf("\</w:t>
      </w:r>
      <w:proofErr w:type="spellStart"/>
      <w:r>
        <w:t>nEnter</w:t>
      </w:r>
      <w:proofErr w:type="spellEnd"/>
      <w:r>
        <w:t xml:space="preserve"> data using next template:\n"</w:t>
      </w:r>
    </w:p>
    <w:p w14:paraId="0B0C6252" w14:textId="77777777" w:rsidR="00767631" w:rsidRDefault="00767631" w:rsidP="00767631">
      <w:pPr>
        <w:pStyle w:val="a"/>
      </w:pPr>
      <w:r>
        <w:t xml:space="preserve">            "Name; Birthday; Phone; </w:t>
      </w:r>
      <w:proofErr w:type="spellStart"/>
      <w:r>
        <w:t>Car_Sign</w:t>
      </w:r>
      <w:proofErr w:type="spellEnd"/>
      <w:r>
        <w:t xml:space="preserve">; </w:t>
      </w:r>
      <w:proofErr w:type="spellStart"/>
      <w:r>
        <w:t>Car_Passport</w:t>
      </w:r>
      <w:proofErr w:type="spellEnd"/>
      <w:r>
        <w:t xml:space="preserve">; </w:t>
      </w:r>
      <w:proofErr w:type="spellStart"/>
      <w:r>
        <w:t>Code_of_transport_police</w:t>
      </w:r>
      <w:proofErr w:type="spellEnd"/>
      <w:r>
        <w:t>\n");</w:t>
      </w:r>
    </w:p>
    <w:p w14:paraId="75249769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CarNode</w:t>
      </w:r>
      <w:proofErr w:type="spellEnd"/>
      <w:r>
        <w:t>* car = (</w:t>
      </w:r>
      <w:proofErr w:type="spellStart"/>
      <w:r>
        <w:t>CarNode</w:t>
      </w:r>
      <w:proofErr w:type="spellEnd"/>
      <w:r>
        <w:t xml:space="preserve">*) calloc(1, </w:t>
      </w:r>
      <w:proofErr w:type="spellStart"/>
      <w:r>
        <w:t>sizeof</w:t>
      </w:r>
      <w:proofErr w:type="spellEnd"/>
      <w:r>
        <w:t>(</w:t>
      </w:r>
      <w:proofErr w:type="spellStart"/>
      <w:r>
        <w:t>CarNode</w:t>
      </w:r>
      <w:proofErr w:type="spellEnd"/>
      <w:r>
        <w:t>));</w:t>
      </w:r>
    </w:p>
    <w:p w14:paraId="17D19D1E" w14:textId="77777777" w:rsidR="00767631" w:rsidRDefault="00767631" w:rsidP="00767631">
      <w:pPr>
        <w:pStyle w:val="a"/>
      </w:pPr>
      <w:r>
        <w:t xml:space="preserve">    scanf("%[^;]; %[^;]; %[^;]; %[^;]; %[^;]; %[^\n]", car-&gt;</w:t>
      </w:r>
      <w:proofErr w:type="spellStart"/>
      <w:r>
        <w:t>p_name</w:t>
      </w:r>
      <w:proofErr w:type="spellEnd"/>
      <w:r>
        <w:t>, car-&gt;</w:t>
      </w:r>
      <w:proofErr w:type="spellStart"/>
      <w:r>
        <w:t>p_birthday</w:t>
      </w:r>
      <w:proofErr w:type="spellEnd"/>
      <w:r>
        <w:t xml:space="preserve">, </w:t>
      </w:r>
    </w:p>
    <w:p w14:paraId="5F85590B" w14:textId="77777777" w:rsidR="00767631" w:rsidRDefault="00767631" w:rsidP="00767631">
      <w:pPr>
        <w:pStyle w:val="a"/>
      </w:pPr>
      <w:r>
        <w:t xml:space="preserve">            car-&gt;</w:t>
      </w:r>
      <w:proofErr w:type="spellStart"/>
      <w:r>
        <w:t>p_phone</w:t>
      </w:r>
      <w:proofErr w:type="spellEnd"/>
      <w:r>
        <w:t>, car-&gt;</w:t>
      </w:r>
      <w:proofErr w:type="spellStart"/>
      <w:r>
        <w:t>c_sign</w:t>
      </w:r>
      <w:proofErr w:type="spellEnd"/>
      <w:r>
        <w:t>, car-&gt;</w:t>
      </w:r>
      <w:proofErr w:type="spellStart"/>
      <w:r>
        <w:t>c_passport</w:t>
      </w:r>
      <w:proofErr w:type="spellEnd"/>
      <w:r>
        <w:t>, car-&gt;</w:t>
      </w:r>
      <w:proofErr w:type="spellStart"/>
      <w:r>
        <w:t>c_police_code</w:t>
      </w:r>
      <w:proofErr w:type="spellEnd"/>
      <w:r>
        <w:t>);</w:t>
      </w:r>
    </w:p>
    <w:p w14:paraId="19B5F056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clean_input</w:t>
      </w:r>
      <w:proofErr w:type="spellEnd"/>
      <w:r>
        <w:t>();</w:t>
      </w:r>
    </w:p>
    <w:p w14:paraId="73D1D7F3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all_cars</w:t>
      </w:r>
      <w:proofErr w:type="spellEnd"/>
      <w:r>
        <w:t>-&gt;list[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>] = car;</w:t>
      </w:r>
    </w:p>
    <w:p w14:paraId="545674C5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>++;</w:t>
      </w:r>
    </w:p>
    <w:p w14:paraId="13CA8E33" w14:textId="77777777" w:rsidR="00767631" w:rsidRDefault="00767631" w:rsidP="00767631">
      <w:pPr>
        <w:pStyle w:val="a"/>
      </w:pPr>
      <w:r>
        <w:t xml:space="preserve">    printf("Node has added\n\n");</w:t>
      </w:r>
    </w:p>
    <w:p w14:paraId="5CBDEBD4" w14:textId="77777777" w:rsidR="00767631" w:rsidRDefault="00767631" w:rsidP="00767631">
      <w:pPr>
        <w:pStyle w:val="a"/>
      </w:pPr>
      <w:r>
        <w:t>}</w:t>
      </w:r>
    </w:p>
    <w:p w14:paraId="7D0D11C8" w14:textId="77777777" w:rsidR="00767631" w:rsidRDefault="00767631" w:rsidP="00767631">
      <w:pPr>
        <w:pStyle w:val="a"/>
      </w:pPr>
    </w:p>
    <w:p w14:paraId="797029D4" w14:textId="77777777" w:rsidR="00767631" w:rsidRDefault="00767631" w:rsidP="00767631">
      <w:pPr>
        <w:pStyle w:val="a"/>
      </w:pPr>
      <w:r>
        <w:t xml:space="preserve">void </w:t>
      </w:r>
      <w:proofErr w:type="spellStart"/>
      <w:r>
        <w:t>find_node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 {</w:t>
      </w:r>
    </w:p>
    <w:p w14:paraId="5F0193BD" w14:textId="77777777" w:rsidR="00767631" w:rsidRDefault="00767631" w:rsidP="00767631">
      <w:pPr>
        <w:pStyle w:val="a"/>
      </w:pPr>
      <w:r>
        <w:t xml:space="preserve">    printf("\</w:t>
      </w:r>
      <w:proofErr w:type="spellStart"/>
      <w:r>
        <w:t>nChoose</w:t>
      </w:r>
      <w:proofErr w:type="spellEnd"/>
      <w:r>
        <w:t xml:space="preserve"> info to search:\n1 - Name\n2 - Birthday\n3 - Phone\n4 - Car Sign\n"</w:t>
      </w:r>
    </w:p>
    <w:p w14:paraId="5A8D9EE3" w14:textId="77777777" w:rsidR="00767631" w:rsidRDefault="00767631" w:rsidP="00767631">
      <w:pPr>
        <w:pStyle w:val="a"/>
      </w:pPr>
      <w:r>
        <w:t xml:space="preserve">            "5 - Car Passport\n6 - Transport Police Code\n");</w:t>
      </w:r>
    </w:p>
    <w:p w14:paraId="06155385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NodeField</w:t>
      </w:r>
      <w:proofErr w:type="spellEnd"/>
      <w:r>
        <w:t xml:space="preserve"> field;</w:t>
      </w:r>
    </w:p>
    <w:p w14:paraId="7B31BBC0" w14:textId="77777777" w:rsidR="00767631" w:rsidRDefault="00767631" w:rsidP="00767631">
      <w:pPr>
        <w:pStyle w:val="a"/>
      </w:pPr>
      <w:r>
        <w:t xml:space="preserve">    scanf("%d", (int*) &amp;field);</w:t>
      </w:r>
    </w:p>
    <w:p w14:paraId="3DFCBBEC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clean_input</w:t>
      </w:r>
      <w:proofErr w:type="spellEnd"/>
      <w:r>
        <w:t>();</w:t>
      </w:r>
    </w:p>
    <w:p w14:paraId="23C21A4A" w14:textId="77777777" w:rsidR="00767631" w:rsidRDefault="00767631" w:rsidP="00767631">
      <w:pPr>
        <w:pStyle w:val="a"/>
      </w:pPr>
      <w:r>
        <w:t xml:space="preserve">    if (field &lt; 0 || field &gt; 5) {</w:t>
      </w:r>
    </w:p>
    <w:p w14:paraId="68773C48" w14:textId="77777777" w:rsidR="00767631" w:rsidRDefault="00767631" w:rsidP="00767631">
      <w:pPr>
        <w:pStyle w:val="a"/>
      </w:pPr>
      <w:r>
        <w:t xml:space="preserve">        printf("Entered wrong field code\n");</w:t>
      </w:r>
    </w:p>
    <w:p w14:paraId="41508739" w14:textId="77777777" w:rsidR="00767631" w:rsidRDefault="00767631" w:rsidP="00767631">
      <w:pPr>
        <w:pStyle w:val="a"/>
      </w:pPr>
      <w:r>
        <w:t xml:space="preserve">        return;</w:t>
      </w:r>
    </w:p>
    <w:p w14:paraId="49607338" w14:textId="77777777" w:rsidR="00767631" w:rsidRDefault="00767631" w:rsidP="00767631">
      <w:pPr>
        <w:pStyle w:val="a"/>
      </w:pPr>
      <w:r>
        <w:t xml:space="preserve">    }</w:t>
      </w:r>
    </w:p>
    <w:p w14:paraId="1430F932" w14:textId="77777777" w:rsidR="00767631" w:rsidRDefault="00767631" w:rsidP="00767631">
      <w:pPr>
        <w:pStyle w:val="a"/>
      </w:pPr>
    </w:p>
    <w:p w14:paraId="35D4C270" w14:textId="77777777" w:rsidR="00767631" w:rsidRDefault="00767631" w:rsidP="00767631">
      <w:pPr>
        <w:pStyle w:val="a"/>
      </w:pPr>
      <w:r>
        <w:lastRenderedPageBreak/>
        <w:t xml:space="preserve">    printf("Enter </w:t>
      </w:r>
      <w:proofErr w:type="spellStart"/>
      <w:r>
        <w:t>searcing</w:t>
      </w:r>
      <w:proofErr w:type="spellEnd"/>
      <w:r>
        <w:t xml:space="preserve"> data: ");</w:t>
      </w:r>
    </w:p>
    <w:p w14:paraId="3E342345" w14:textId="77777777" w:rsidR="00767631" w:rsidRDefault="00767631" w:rsidP="00767631">
      <w:pPr>
        <w:pStyle w:val="a"/>
      </w:pPr>
      <w:r>
        <w:t xml:space="preserve">    char* </w:t>
      </w:r>
      <w:proofErr w:type="spellStart"/>
      <w:r>
        <w:t>user_input</w:t>
      </w:r>
      <w:proofErr w:type="spellEnd"/>
      <w:r>
        <w:t xml:space="preserve"> = (char*) calloc(21, </w:t>
      </w:r>
      <w:proofErr w:type="spellStart"/>
      <w:r>
        <w:t>sizeof</w:t>
      </w:r>
      <w:proofErr w:type="spellEnd"/>
      <w:r>
        <w:t>(char));</w:t>
      </w:r>
    </w:p>
    <w:p w14:paraId="7139ED13" w14:textId="77777777" w:rsidR="00767631" w:rsidRDefault="00767631" w:rsidP="00767631">
      <w:pPr>
        <w:pStyle w:val="a"/>
      </w:pPr>
      <w:r>
        <w:t xml:space="preserve">    scanf("%[^\n]", </w:t>
      </w:r>
      <w:proofErr w:type="spellStart"/>
      <w:r>
        <w:t>user_input</w:t>
      </w:r>
      <w:proofErr w:type="spellEnd"/>
      <w:r>
        <w:t>);</w:t>
      </w:r>
    </w:p>
    <w:p w14:paraId="5648D807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clean_input</w:t>
      </w:r>
      <w:proofErr w:type="spellEnd"/>
      <w:r>
        <w:t>();</w:t>
      </w:r>
    </w:p>
    <w:p w14:paraId="43947490" w14:textId="77777777" w:rsidR="00767631" w:rsidRDefault="00767631" w:rsidP="00767631">
      <w:pPr>
        <w:pStyle w:val="a"/>
      </w:pPr>
    </w:p>
    <w:p w14:paraId="314880FF" w14:textId="77777777" w:rsidR="00767631" w:rsidRDefault="00767631" w:rsidP="00767631">
      <w:pPr>
        <w:pStyle w:val="a"/>
      </w:pPr>
      <w:r>
        <w:t xml:space="preserve">    printf("Founded data:\n");</w:t>
      </w:r>
    </w:p>
    <w:p w14:paraId="45897175" w14:textId="77777777" w:rsidR="00767631" w:rsidRDefault="00767631" w:rsidP="00767631">
      <w:pPr>
        <w:pStyle w:val="a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D25F88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CarNode</w:t>
      </w:r>
      <w:proofErr w:type="spellEnd"/>
      <w:r>
        <w:t xml:space="preserve">* node = </w:t>
      </w:r>
      <w:proofErr w:type="spellStart"/>
      <w:r>
        <w:t>all_cars</w:t>
      </w:r>
      <w:proofErr w:type="spellEnd"/>
      <w:r>
        <w:t>-&gt;list[</w:t>
      </w:r>
      <w:proofErr w:type="spellStart"/>
      <w:r>
        <w:t>i</w:t>
      </w:r>
      <w:proofErr w:type="spellEnd"/>
      <w:r>
        <w:t>];</w:t>
      </w:r>
    </w:p>
    <w:p w14:paraId="55A7CFED" w14:textId="77777777" w:rsidR="00767631" w:rsidRDefault="00767631" w:rsidP="00767631">
      <w:pPr>
        <w:pStyle w:val="a"/>
      </w:pPr>
      <w:r>
        <w:t xml:space="preserve">        int diff = 21;</w:t>
      </w:r>
    </w:p>
    <w:p w14:paraId="21E0AA0A" w14:textId="77777777" w:rsidR="00767631" w:rsidRDefault="00767631" w:rsidP="00767631">
      <w:pPr>
        <w:pStyle w:val="a"/>
      </w:pPr>
      <w:r>
        <w:t xml:space="preserve">        switch (field) {</w:t>
      </w:r>
    </w:p>
    <w:p w14:paraId="42E80D89" w14:textId="77777777" w:rsidR="00767631" w:rsidRDefault="00767631" w:rsidP="00767631">
      <w:pPr>
        <w:pStyle w:val="a"/>
      </w:pPr>
      <w:r>
        <w:t xml:space="preserve">            case NAME:</w:t>
      </w:r>
    </w:p>
    <w:p w14:paraId="5B5C1AAF" w14:textId="77777777" w:rsidR="00767631" w:rsidRDefault="00767631" w:rsidP="00767631">
      <w:pPr>
        <w:pStyle w:val="a"/>
      </w:pPr>
      <w:r>
        <w:t xml:space="preserve">                diff = </w:t>
      </w:r>
      <w:proofErr w:type="spellStart"/>
      <w:r>
        <w:t>strcmp</w:t>
      </w:r>
      <w:proofErr w:type="spellEnd"/>
      <w:r>
        <w:t>(node-&gt;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);</w:t>
      </w:r>
    </w:p>
    <w:p w14:paraId="77788436" w14:textId="77777777" w:rsidR="00767631" w:rsidRDefault="00767631" w:rsidP="00767631">
      <w:pPr>
        <w:pStyle w:val="a"/>
      </w:pPr>
      <w:r>
        <w:t xml:space="preserve">                break;</w:t>
      </w:r>
    </w:p>
    <w:p w14:paraId="6575073F" w14:textId="77777777" w:rsidR="00767631" w:rsidRDefault="00767631" w:rsidP="00767631">
      <w:pPr>
        <w:pStyle w:val="a"/>
      </w:pPr>
      <w:r>
        <w:t xml:space="preserve">            case BIRTHDAY:</w:t>
      </w:r>
    </w:p>
    <w:p w14:paraId="55A3F100" w14:textId="77777777" w:rsidR="00767631" w:rsidRDefault="00767631" w:rsidP="00767631">
      <w:pPr>
        <w:pStyle w:val="a"/>
      </w:pPr>
      <w:r>
        <w:t xml:space="preserve">                diff = </w:t>
      </w:r>
      <w:proofErr w:type="spellStart"/>
      <w:r>
        <w:t>strcmp</w:t>
      </w:r>
      <w:proofErr w:type="spellEnd"/>
      <w:r>
        <w:t>(node-&gt;</w:t>
      </w:r>
      <w:proofErr w:type="spellStart"/>
      <w:r>
        <w:t>p_birthday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);</w:t>
      </w:r>
    </w:p>
    <w:p w14:paraId="0D61632C" w14:textId="77777777" w:rsidR="00767631" w:rsidRDefault="00767631" w:rsidP="00767631">
      <w:pPr>
        <w:pStyle w:val="a"/>
      </w:pPr>
      <w:r>
        <w:t xml:space="preserve">                break;</w:t>
      </w:r>
    </w:p>
    <w:p w14:paraId="6C263E1D" w14:textId="77777777" w:rsidR="00767631" w:rsidRDefault="00767631" w:rsidP="00767631">
      <w:pPr>
        <w:pStyle w:val="a"/>
      </w:pPr>
      <w:r>
        <w:t xml:space="preserve">            case PHONE:</w:t>
      </w:r>
    </w:p>
    <w:p w14:paraId="1229C20B" w14:textId="77777777" w:rsidR="00767631" w:rsidRDefault="00767631" w:rsidP="00767631">
      <w:pPr>
        <w:pStyle w:val="a"/>
      </w:pPr>
      <w:r>
        <w:t xml:space="preserve">                diff = </w:t>
      </w:r>
      <w:proofErr w:type="spellStart"/>
      <w:r>
        <w:t>strcmp</w:t>
      </w:r>
      <w:proofErr w:type="spellEnd"/>
      <w:r>
        <w:t>(node-&gt;</w:t>
      </w:r>
      <w:proofErr w:type="spellStart"/>
      <w:r>
        <w:t>p_phone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);</w:t>
      </w:r>
    </w:p>
    <w:p w14:paraId="6705DBDD" w14:textId="77777777" w:rsidR="00767631" w:rsidRDefault="00767631" w:rsidP="00767631">
      <w:pPr>
        <w:pStyle w:val="a"/>
      </w:pPr>
      <w:r>
        <w:t xml:space="preserve">                break;</w:t>
      </w:r>
    </w:p>
    <w:p w14:paraId="66D08C24" w14:textId="77777777" w:rsidR="00767631" w:rsidRDefault="00767631" w:rsidP="00767631">
      <w:pPr>
        <w:pStyle w:val="a"/>
      </w:pPr>
      <w:r>
        <w:t xml:space="preserve">            case SIGN:</w:t>
      </w:r>
    </w:p>
    <w:p w14:paraId="699D3FA1" w14:textId="77777777" w:rsidR="00767631" w:rsidRDefault="00767631" w:rsidP="00767631">
      <w:pPr>
        <w:pStyle w:val="a"/>
      </w:pPr>
      <w:r>
        <w:t xml:space="preserve">                diff = </w:t>
      </w:r>
      <w:proofErr w:type="spellStart"/>
      <w:r>
        <w:t>strcmp</w:t>
      </w:r>
      <w:proofErr w:type="spellEnd"/>
      <w:r>
        <w:t>(node-&gt;</w:t>
      </w:r>
      <w:proofErr w:type="spellStart"/>
      <w:r>
        <w:t>c_sign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);</w:t>
      </w:r>
    </w:p>
    <w:p w14:paraId="509EFBAC" w14:textId="77777777" w:rsidR="00767631" w:rsidRDefault="00767631" w:rsidP="00767631">
      <w:pPr>
        <w:pStyle w:val="a"/>
      </w:pPr>
      <w:r>
        <w:t xml:space="preserve">                break;</w:t>
      </w:r>
    </w:p>
    <w:p w14:paraId="7E29DCCF" w14:textId="77777777" w:rsidR="00767631" w:rsidRDefault="00767631" w:rsidP="00767631">
      <w:pPr>
        <w:pStyle w:val="a"/>
      </w:pPr>
      <w:r>
        <w:t xml:space="preserve">            case PASSPORT:</w:t>
      </w:r>
    </w:p>
    <w:p w14:paraId="2708DD8C" w14:textId="77777777" w:rsidR="00767631" w:rsidRDefault="00767631" w:rsidP="00767631">
      <w:pPr>
        <w:pStyle w:val="a"/>
      </w:pPr>
      <w:r>
        <w:t xml:space="preserve">                diff = </w:t>
      </w:r>
      <w:proofErr w:type="spellStart"/>
      <w:r>
        <w:t>strcmp</w:t>
      </w:r>
      <w:proofErr w:type="spellEnd"/>
      <w:r>
        <w:t>(node-&gt;</w:t>
      </w:r>
      <w:proofErr w:type="spellStart"/>
      <w:r>
        <w:t>c_passport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);</w:t>
      </w:r>
    </w:p>
    <w:p w14:paraId="1A281083" w14:textId="77777777" w:rsidR="00767631" w:rsidRDefault="00767631" w:rsidP="00767631">
      <w:pPr>
        <w:pStyle w:val="a"/>
      </w:pPr>
      <w:r>
        <w:t xml:space="preserve">                break;</w:t>
      </w:r>
    </w:p>
    <w:p w14:paraId="0E0E4477" w14:textId="77777777" w:rsidR="00767631" w:rsidRDefault="00767631" w:rsidP="00767631">
      <w:pPr>
        <w:pStyle w:val="a"/>
      </w:pPr>
      <w:r>
        <w:t xml:space="preserve">            case POLICE_NUM:</w:t>
      </w:r>
    </w:p>
    <w:p w14:paraId="546538A9" w14:textId="77777777" w:rsidR="00767631" w:rsidRDefault="00767631" w:rsidP="00767631">
      <w:pPr>
        <w:pStyle w:val="a"/>
      </w:pPr>
      <w:r>
        <w:t xml:space="preserve">                diff = </w:t>
      </w:r>
      <w:proofErr w:type="spellStart"/>
      <w:r>
        <w:t>strcmp</w:t>
      </w:r>
      <w:proofErr w:type="spellEnd"/>
      <w:r>
        <w:t>(node-&gt;</w:t>
      </w:r>
      <w:proofErr w:type="spellStart"/>
      <w:r>
        <w:t>c_police_code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);</w:t>
      </w:r>
    </w:p>
    <w:p w14:paraId="4A3B8469" w14:textId="77777777" w:rsidR="00767631" w:rsidRDefault="00767631" w:rsidP="00767631">
      <w:pPr>
        <w:pStyle w:val="a"/>
      </w:pPr>
      <w:r>
        <w:t xml:space="preserve">                break;</w:t>
      </w:r>
    </w:p>
    <w:p w14:paraId="685381E4" w14:textId="77777777" w:rsidR="00767631" w:rsidRDefault="00767631" w:rsidP="00767631">
      <w:pPr>
        <w:pStyle w:val="a"/>
      </w:pPr>
      <w:r>
        <w:t xml:space="preserve">            default:</w:t>
      </w:r>
    </w:p>
    <w:p w14:paraId="66AAE82F" w14:textId="77777777" w:rsidR="00767631" w:rsidRDefault="00767631" w:rsidP="00767631">
      <w:pPr>
        <w:pStyle w:val="a"/>
      </w:pPr>
      <w:r>
        <w:t xml:space="preserve">                printf("Error");</w:t>
      </w:r>
    </w:p>
    <w:p w14:paraId="459A438B" w14:textId="77777777" w:rsidR="00767631" w:rsidRDefault="00767631" w:rsidP="00767631">
      <w:pPr>
        <w:pStyle w:val="a"/>
      </w:pPr>
      <w:r>
        <w:t xml:space="preserve">                break;</w:t>
      </w:r>
    </w:p>
    <w:p w14:paraId="4A1DF79F" w14:textId="77777777" w:rsidR="00767631" w:rsidRDefault="00767631" w:rsidP="00767631">
      <w:pPr>
        <w:pStyle w:val="a"/>
      </w:pPr>
      <w:r>
        <w:t xml:space="preserve">        }</w:t>
      </w:r>
    </w:p>
    <w:p w14:paraId="7AB17D94" w14:textId="77777777" w:rsidR="00767631" w:rsidRDefault="00767631" w:rsidP="00767631">
      <w:pPr>
        <w:pStyle w:val="a"/>
      </w:pPr>
      <w:r>
        <w:t xml:space="preserve">        if (diff == 0) {</w:t>
      </w:r>
    </w:p>
    <w:p w14:paraId="062B8969" w14:textId="77777777" w:rsidR="00767631" w:rsidRDefault="00767631" w:rsidP="00767631">
      <w:pPr>
        <w:pStyle w:val="a"/>
      </w:pPr>
      <w:r>
        <w:t xml:space="preserve">            printf("%d: %s; %s; %s; %s; %s; %s\n", </w:t>
      </w:r>
      <w:proofErr w:type="spellStart"/>
      <w:r>
        <w:t>i</w:t>
      </w:r>
      <w:proofErr w:type="spellEnd"/>
      <w:r>
        <w:t>, node-&gt;</w:t>
      </w:r>
      <w:proofErr w:type="spellStart"/>
      <w:r>
        <w:t>p_name</w:t>
      </w:r>
      <w:proofErr w:type="spellEnd"/>
      <w:r>
        <w:t>, node-&gt;</w:t>
      </w:r>
      <w:proofErr w:type="spellStart"/>
      <w:r>
        <w:t>p_birthday</w:t>
      </w:r>
      <w:proofErr w:type="spellEnd"/>
      <w:r>
        <w:t>, node-&gt;</w:t>
      </w:r>
      <w:proofErr w:type="spellStart"/>
      <w:r>
        <w:t>p_phone</w:t>
      </w:r>
      <w:proofErr w:type="spellEnd"/>
      <w:r>
        <w:t>,</w:t>
      </w:r>
    </w:p>
    <w:p w14:paraId="4F433153" w14:textId="77777777" w:rsidR="00767631" w:rsidRDefault="00767631" w:rsidP="00767631">
      <w:pPr>
        <w:pStyle w:val="a"/>
      </w:pPr>
      <w:r>
        <w:t xml:space="preserve">                    node-&gt;</w:t>
      </w:r>
      <w:proofErr w:type="spellStart"/>
      <w:r>
        <w:t>c_sign</w:t>
      </w:r>
      <w:proofErr w:type="spellEnd"/>
      <w:r>
        <w:t>, node-&gt;</w:t>
      </w:r>
      <w:proofErr w:type="spellStart"/>
      <w:r>
        <w:t>c_passport</w:t>
      </w:r>
      <w:proofErr w:type="spellEnd"/>
      <w:r>
        <w:t>, node-&gt;</w:t>
      </w:r>
      <w:proofErr w:type="spellStart"/>
      <w:r>
        <w:t>c_police_code</w:t>
      </w:r>
      <w:proofErr w:type="spellEnd"/>
      <w:r>
        <w:t>);</w:t>
      </w:r>
    </w:p>
    <w:p w14:paraId="5FC80F1F" w14:textId="77777777" w:rsidR="00767631" w:rsidRDefault="00767631" w:rsidP="00767631">
      <w:pPr>
        <w:pStyle w:val="a"/>
      </w:pPr>
      <w:r>
        <w:t xml:space="preserve">        }</w:t>
      </w:r>
    </w:p>
    <w:p w14:paraId="18F90D87" w14:textId="77777777" w:rsidR="00767631" w:rsidRDefault="00767631" w:rsidP="00767631">
      <w:pPr>
        <w:pStyle w:val="a"/>
      </w:pPr>
      <w:r>
        <w:t xml:space="preserve">    }</w:t>
      </w:r>
    </w:p>
    <w:p w14:paraId="2588B1C9" w14:textId="77777777" w:rsidR="00767631" w:rsidRDefault="00767631" w:rsidP="00767631">
      <w:pPr>
        <w:pStyle w:val="a"/>
      </w:pPr>
      <w:r>
        <w:t>}</w:t>
      </w:r>
    </w:p>
    <w:p w14:paraId="08193946" w14:textId="77777777" w:rsidR="00767631" w:rsidRDefault="00767631" w:rsidP="00767631">
      <w:pPr>
        <w:pStyle w:val="a"/>
      </w:pPr>
    </w:p>
    <w:p w14:paraId="4AB6F052" w14:textId="77777777" w:rsidR="00767631" w:rsidRDefault="00767631" w:rsidP="00767631">
      <w:pPr>
        <w:pStyle w:val="a"/>
      </w:pPr>
      <w:r>
        <w:t xml:space="preserve">void </w:t>
      </w:r>
      <w:proofErr w:type="spellStart"/>
      <w:r>
        <w:t>print_list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 {</w:t>
      </w:r>
    </w:p>
    <w:p w14:paraId="672E54FA" w14:textId="77777777" w:rsidR="00767631" w:rsidRDefault="00767631" w:rsidP="00767631">
      <w:pPr>
        <w:pStyle w:val="a"/>
      </w:pPr>
      <w:r>
        <w:t xml:space="preserve">    printf("\n");</w:t>
      </w:r>
    </w:p>
    <w:p w14:paraId="777ED6D4" w14:textId="77777777" w:rsidR="00767631" w:rsidRDefault="00767631" w:rsidP="00767631">
      <w:pPr>
        <w:pStyle w:val="a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048551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CarNode</w:t>
      </w:r>
      <w:proofErr w:type="spellEnd"/>
      <w:r>
        <w:t xml:space="preserve">* node = </w:t>
      </w:r>
      <w:proofErr w:type="spellStart"/>
      <w:r>
        <w:t>all_cars</w:t>
      </w:r>
      <w:proofErr w:type="spellEnd"/>
      <w:r>
        <w:t>-&gt;list[</w:t>
      </w:r>
      <w:proofErr w:type="spellStart"/>
      <w:r>
        <w:t>i</w:t>
      </w:r>
      <w:proofErr w:type="spellEnd"/>
      <w:r>
        <w:t>];</w:t>
      </w:r>
    </w:p>
    <w:p w14:paraId="407B4978" w14:textId="77777777" w:rsidR="00767631" w:rsidRDefault="00767631" w:rsidP="00767631">
      <w:pPr>
        <w:pStyle w:val="a"/>
      </w:pPr>
      <w:r>
        <w:t xml:space="preserve">        printf("%d: %s; %s; %s; %s; %s; %s\n", </w:t>
      </w:r>
      <w:proofErr w:type="spellStart"/>
      <w:r>
        <w:t>i</w:t>
      </w:r>
      <w:proofErr w:type="spellEnd"/>
      <w:r>
        <w:t>, node-&gt;</w:t>
      </w:r>
      <w:proofErr w:type="spellStart"/>
      <w:r>
        <w:t>p_name</w:t>
      </w:r>
      <w:proofErr w:type="spellEnd"/>
      <w:r>
        <w:t>, node-&gt;</w:t>
      </w:r>
      <w:proofErr w:type="spellStart"/>
      <w:r>
        <w:t>p_birthday</w:t>
      </w:r>
      <w:proofErr w:type="spellEnd"/>
      <w:r>
        <w:t>, node-&gt;</w:t>
      </w:r>
      <w:proofErr w:type="spellStart"/>
      <w:r>
        <w:t>p_phone</w:t>
      </w:r>
      <w:proofErr w:type="spellEnd"/>
      <w:r>
        <w:t>,</w:t>
      </w:r>
    </w:p>
    <w:p w14:paraId="54BE60A7" w14:textId="77777777" w:rsidR="00767631" w:rsidRDefault="00767631" w:rsidP="00767631">
      <w:pPr>
        <w:pStyle w:val="a"/>
      </w:pPr>
      <w:r>
        <w:t xml:space="preserve">                    node-&gt;</w:t>
      </w:r>
      <w:proofErr w:type="spellStart"/>
      <w:r>
        <w:t>c_sign</w:t>
      </w:r>
      <w:proofErr w:type="spellEnd"/>
      <w:r>
        <w:t>, node-&gt;</w:t>
      </w:r>
      <w:proofErr w:type="spellStart"/>
      <w:r>
        <w:t>c_passport</w:t>
      </w:r>
      <w:proofErr w:type="spellEnd"/>
      <w:r>
        <w:t>, node-&gt;</w:t>
      </w:r>
      <w:proofErr w:type="spellStart"/>
      <w:r>
        <w:t>c_police_code</w:t>
      </w:r>
      <w:proofErr w:type="spellEnd"/>
      <w:r>
        <w:t>);</w:t>
      </w:r>
    </w:p>
    <w:p w14:paraId="268EBB44" w14:textId="77777777" w:rsidR="00767631" w:rsidRDefault="00767631" w:rsidP="00767631">
      <w:pPr>
        <w:pStyle w:val="a"/>
      </w:pPr>
      <w:r>
        <w:t xml:space="preserve">    }</w:t>
      </w:r>
    </w:p>
    <w:p w14:paraId="4CB2D5F3" w14:textId="77777777" w:rsidR="00767631" w:rsidRDefault="00767631" w:rsidP="00767631">
      <w:pPr>
        <w:pStyle w:val="a"/>
      </w:pPr>
      <w:r>
        <w:t>}</w:t>
      </w:r>
    </w:p>
    <w:p w14:paraId="03C6B89A" w14:textId="77777777" w:rsidR="00767631" w:rsidRDefault="00767631" w:rsidP="00767631">
      <w:pPr>
        <w:pStyle w:val="a"/>
      </w:pPr>
    </w:p>
    <w:p w14:paraId="79A49FF1" w14:textId="77777777" w:rsidR="00767631" w:rsidRDefault="00767631" w:rsidP="00767631">
      <w:pPr>
        <w:pStyle w:val="a"/>
      </w:pPr>
      <w:r>
        <w:t xml:space="preserve">void </w:t>
      </w:r>
      <w:proofErr w:type="spellStart"/>
      <w:r>
        <w:t>sort_list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 {</w:t>
      </w:r>
    </w:p>
    <w:p w14:paraId="3B98E300" w14:textId="77777777" w:rsidR="00767631" w:rsidRDefault="00767631" w:rsidP="00767631">
      <w:pPr>
        <w:pStyle w:val="a"/>
      </w:pPr>
      <w:r>
        <w:t xml:space="preserve">    printf("\</w:t>
      </w:r>
      <w:proofErr w:type="spellStart"/>
      <w:r>
        <w:t>nChoose</w:t>
      </w:r>
      <w:proofErr w:type="spellEnd"/>
      <w:r>
        <w:t xml:space="preserve"> info to search:\n1 - Name\n2 - Birthday\n3 - Phone\n4 - Car Sign\n"</w:t>
      </w:r>
    </w:p>
    <w:p w14:paraId="734959FA" w14:textId="77777777" w:rsidR="00767631" w:rsidRDefault="00767631" w:rsidP="00767631">
      <w:pPr>
        <w:pStyle w:val="a"/>
      </w:pPr>
      <w:r>
        <w:t xml:space="preserve">            "5 - Car Passport\n6 - Transport Police Code\n");</w:t>
      </w:r>
    </w:p>
    <w:p w14:paraId="600DC9FF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NodeField</w:t>
      </w:r>
      <w:proofErr w:type="spellEnd"/>
      <w:r>
        <w:t xml:space="preserve"> field;</w:t>
      </w:r>
    </w:p>
    <w:p w14:paraId="0C0B3759" w14:textId="77777777" w:rsidR="00767631" w:rsidRDefault="00767631" w:rsidP="00767631">
      <w:pPr>
        <w:pStyle w:val="a"/>
      </w:pPr>
      <w:r>
        <w:t xml:space="preserve">    scanf("%d", (int*) &amp;field);</w:t>
      </w:r>
    </w:p>
    <w:p w14:paraId="2557008A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clean_input</w:t>
      </w:r>
      <w:proofErr w:type="spellEnd"/>
      <w:r>
        <w:t>();</w:t>
      </w:r>
    </w:p>
    <w:p w14:paraId="15BC723F" w14:textId="77777777" w:rsidR="00767631" w:rsidRDefault="00767631" w:rsidP="00767631">
      <w:pPr>
        <w:pStyle w:val="a"/>
      </w:pPr>
      <w:r>
        <w:t xml:space="preserve">    if (field &lt; 0 || field &gt; 5) {</w:t>
      </w:r>
    </w:p>
    <w:p w14:paraId="797792A1" w14:textId="77777777" w:rsidR="00767631" w:rsidRDefault="00767631" w:rsidP="00767631">
      <w:pPr>
        <w:pStyle w:val="a"/>
      </w:pPr>
      <w:r>
        <w:t xml:space="preserve">        printf("Entered wrong field code\n");</w:t>
      </w:r>
    </w:p>
    <w:p w14:paraId="7B413015" w14:textId="77777777" w:rsidR="00767631" w:rsidRDefault="00767631" w:rsidP="00767631">
      <w:pPr>
        <w:pStyle w:val="a"/>
      </w:pPr>
      <w:r>
        <w:t xml:space="preserve">        return;</w:t>
      </w:r>
    </w:p>
    <w:p w14:paraId="0EDE90BD" w14:textId="77777777" w:rsidR="00767631" w:rsidRDefault="00767631" w:rsidP="00767631">
      <w:pPr>
        <w:pStyle w:val="a"/>
      </w:pPr>
      <w:r>
        <w:t xml:space="preserve">    }</w:t>
      </w:r>
    </w:p>
    <w:p w14:paraId="0B6366EC" w14:textId="77777777" w:rsidR="00767631" w:rsidRDefault="00767631" w:rsidP="00767631">
      <w:pPr>
        <w:pStyle w:val="a"/>
      </w:pPr>
    </w:p>
    <w:p w14:paraId="7F70316A" w14:textId="77777777" w:rsidR="00767631" w:rsidRDefault="00767631" w:rsidP="00767631">
      <w:pPr>
        <w:pStyle w:val="a"/>
      </w:pPr>
      <w:r>
        <w:t xml:space="preserve">    bool </w:t>
      </w:r>
      <w:proofErr w:type="spellStart"/>
      <w:r>
        <w:t>is_sorted</w:t>
      </w:r>
      <w:proofErr w:type="spellEnd"/>
      <w:r>
        <w:t xml:space="preserve"> = false;</w:t>
      </w:r>
    </w:p>
    <w:p w14:paraId="0E24ACDE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CarNode</w:t>
      </w:r>
      <w:proofErr w:type="spellEnd"/>
      <w:r>
        <w:t xml:space="preserve">* node_1 = </w:t>
      </w:r>
      <w:proofErr w:type="spellStart"/>
      <w:r>
        <w:t>nullptr</w:t>
      </w:r>
      <w:proofErr w:type="spellEnd"/>
      <w:r>
        <w:t>;</w:t>
      </w:r>
    </w:p>
    <w:p w14:paraId="30086FC8" w14:textId="77777777" w:rsidR="00767631" w:rsidRDefault="00767631" w:rsidP="00767631">
      <w:pPr>
        <w:pStyle w:val="a"/>
      </w:pPr>
      <w:r>
        <w:t xml:space="preserve">    </w:t>
      </w:r>
      <w:proofErr w:type="spellStart"/>
      <w:r>
        <w:t>CarNode</w:t>
      </w:r>
      <w:proofErr w:type="spellEnd"/>
      <w:r>
        <w:t xml:space="preserve">* node_2 = </w:t>
      </w:r>
      <w:proofErr w:type="spellStart"/>
      <w:r>
        <w:t>nullptr</w:t>
      </w:r>
      <w:proofErr w:type="spellEnd"/>
      <w:r>
        <w:t>;</w:t>
      </w:r>
    </w:p>
    <w:p w14:paraId="4EB508CC" w14:textId="77777777" w:rsidR="00767631" w:rsidRDefault="00767631" w:rsidP="00767631">
      <w:pPr>
        <w:pStyle w:val="a"/>
      </w:pPr>
      <w:r>
        <w:t xml:space="preserve">    int diff = 0;</w:t>
      </w:r>
    </w:p>
    <w:p w14:paraId="121F5C58" w14:textId="77777777" w:rsidR="00767631" w:rsidRDefault="00767631" w:rsidP="00767631">
      <w:pPr>
        <w:pStyle w:val="a"/>
      </w:pPr>
    </w:p>
    <w:p w14:paraId="58265477" w14:textId="77777777" w:rsidR="00767631" w:rsidRDefault="00767631" w:rsidP="00767631">
      <w:pPr>
        <w:pStyle w:val="a"/>
      </w:pPr>
      <w:r>
        <w:t xml:space="preserve">    while (!</w:t>
      </w:r>
      <w:proofErr w:type="spellStart"/>
      <w:r>
        <w:t>is_sorted</w:t>
      </w:r>
      <w:proofErr w:type="spellEnd"/>
      <w:r>
        <w:t>) {</w:t>
      </w:r>
    </w:p>
    <w:p w14:paraId="5183316C" w14:textId="77777777" w:rsidR="00767631" w:rsidRDefault="00767631" w:rsidP="00767631">
      <w:pPr>
        <w:pStyle w:val="a"/>
      </w:pPr>
      <w:r>
        <w:t xml:space="preserve">        </w:t>
      </w:r>
      <w:proofErr w:type="spellStart"/>
      <w:r>
        <w:t>is_sorted</w:t>
      </w:r>
      <w:proofErr w:type="spellEnd"/>
      <w:r>
        <w:t xml:space="preserve"> = true;</w:t>
      </w:r>
    </w:p>
    <w:p w14:paraId="310BCE0F" w14:textId="77777777" w:rsidR="00767631" w:rsidRDefault="00767631" w:rsidP="00767631">
      <w:pPr>
        <w:pStyle w:val="a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all_cars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CECD66A" w14:textId="77777777" w:rsidR="00767631" w:rsidRDefault="00767631" w:rsidP="00767631">
      <w:pPr>
        <w:pStyle w:val="a"/>
      </w:pPr>
      <w:r>
        <w:t xml:space="preserve">            node_1 = </w:t>
      </w:r>
      <w:proofErr w:type="spellStart"/>
      <w:r>
        <w:t>all_cars</w:t>
      </w:r>
      <w:proofErr w:type="spellEnd"/>
      <w:r>
        <w:t>-&gt;list[</w:t>
      </w:r>
      <w:proofErr w:type="spellStart"/>
      <w:r>
        <w:t>i</w:t>
      </w:r>
      <w:proofErr w:type="spellEnd"/>
      <w:r>
        <w:t>];</w:t>
      </w:r>
    </w:p>
    <w:p w14:paraId="14EA667E" w14:textId="77777777" w:rsidR="00767631" w:rsidRDefault="00767631" w:rsidP="00767631">
      <w:pPr>
        <w:pStyle w:val="a"/>
      </w:pPr>
      <w:r>
        <w:t xml:space="preserve">            node_2 = </w:t>
      </w:r>
      <w:proofErr w:type="spellStart"/>
      <w:r>
        <w:t>all_cars</w:t>
      </w:r>
      <w:proofErr w:type="spellEnd"/>
      <w:r>
        <w:t>-&gt;list[i+1];</w:t>
      </w:r>
    </w:p>
    <w:p w14:paraId="7F6ABC46" w14:textId="77777777" w:rsidR="00767631" w:rsidRDefault="00767631" w:rsidP="00767631">
      <w:pPr>
        <w:pStyle w:val="a"/>
      </w:pPr>
      <w:r>
        <w:t xml:space="preserve">            switch (field) {</w:t>
      </w:r>
    </w:p>
    <w:p w14:paraId="3CC5B4BA" w14:textId="77777777" w:rsidR="00767631" w:rsidRDefault="00767631" w:rsidP="00767631">
      <w:pPr>
        <w:pStyle w:val="a"/>
      </w:pPr>
      <w:r>
        <w:t xml:space="preserve">                case NAME:</w:t>
      </w:r>
    </w:p>
    <w:p w14:paraId="07B3219C" w14:textId="77777777" w:rsidR="00767631" w:rsidRDefault="00767631" w:rsidP="00767631">
      <w:pPr>
        <w:pStyle w:val="a"/>
      </w:pPr>
      <w:r>
        <w:t xml:space="preserve">                    diff = </w:t>
      </w:r>
      <w:proofErr w:type="spellStart"/>
      <w:r>
        <w:t>strcmp</w:t>
      </w:r>
      <w:proofErr w:type="spellEnd"/>
      <w:r>
        <w:t>(node_1-&gt;</w:t>
      </w:r>
      <w:proofErr w:type="spellStart"/>
      <w:r>
        <w:t>p_name</w:t>
      </w:r>
      <w:proofErr w:type="spellEnd"/>
      <w:r>
        <w:t>, node_2-&gt;</w:t>
      </w:r>
      <w:proofErr w:type="spellStart"/>
      <w:r>
        <w:t>p_name</w:t>
      </w:r>
      <w:proofErr w:type="spellEnd"/>
      <w:r>
        <w:t>);</w:t>
      </w:r>
    </w:p>
    <w:p w14:paraId="7E1D0F92" w14:textId="77777777" w:rsidR="00767631" w:rsidRDefault="00767631" w:rsidP="00767631">
      <w:pPr>
        <w:pStyle w:val="a"/>
      </w:pPr>
      <w:r>
        <w:t xml:space="preserve">                    break;</w:t>
      </w:r>
    </w:p>
    <w:p w14:paraId="3BEB5331" w14:textId="77777777" w:rsidR="00767631" w:rsidRDefault="00767631" w:rsidP="00767631">
      <w:pPr>
        <w:pStyle w:val="a"/>
      </w:pPr>
      <w:r>
        <w:t xml:space="preserve">                case BIRTHDAY:</w:t>
      </w:r>
    </w:p>
    <w:p w14:paraId="4DE36215" w14:textId="77777777" w:rsidR="00767631" w:rsidRDefault="00767631" w:rsidP="00767631">
      <w:pPr>
        <w:pStyle w:val="a"/>
      </w:pPr>
      <w:r>
        <w:t xml:space="preserve">                    diff = </w:t>
      </w:r>
      <w:proofErr w:type="spellStart"/>
      <w:r>
        <w:t>strcmp</w:t>
      </w:r>
      <w:proofErr w:type="spellEnd"/>
      <w:r>
        <w:t>(node_1-&gt;</w:t>
      </w:r>
      <w:proofErr w:type="spellStart"/>
      <w:r>
        <w:t>p_birthday</w:t>
      </w:r>
      <w:proofErr w:type="spellEnd"/>
      <w:r>
        <w:t>, node_2-&gt;</w:t>
      </w:r>
      <w:proofErr w:type="spellStart"/>
      <w:r>
        <w:t>p_birthday</w:t>
      </w:r>
      <w:proofErr w:type="spellEnd"/>
      <w:r>
        <w:t>);</w:t>
      </w:r>
    </w:p>
    <w:p w14:paraId="27368CF5" w14:textId="77777777" w:rsidR="00767631" w:rsidRDefault="00767631" w:rsidP="00767631">
      <w:pPr>
        <w:pStyle w:val="a"/>
      </w:pPr>
      <w:r>
        <w:t xml:space="preserve">                    break;</w:t>
      </w:r>
    </w:p>
    <w:p w14:paraId="72CA57DC" w14:textId="77777777" w:rsidR="00767631" w:rsidRDefault="00767631" w:rsidP="00767631">
      <w:pPr>
        <w:pStyle w:val="a"/>
      </w:pPr>
      <w:r>
        <w:t xml:space="preserve">                case PHONE:</w:t>
      </w:r>
    </w:p>
    <w:p w14:paraId="5799905A" w14:textId="77777777" w:rsidR="00767631" w:rsidRDefault="00767631" w:rsidP="00767631">
      <w:pPr>
        <w:pStyle w:val="a"/>
      </w:pPr>
      <w:r>
        <w:t xml:space="preserve">                    diff = </w:t>
      </w:r>
      <w:proofErr w:type="spellStart"/>
      <w:r>
        <w:t>strcmp</w:t>
      </w:r>
      <w:proofErr w:type="spellEnd"/>
      <w:r>
        <w:t>(node_1-&gt;</w:t>
      </w:r>
      <w:proofErr w:type="spellStart"/>
      <w:r>
        <w:t>p_phone</w:t>
      </w:r>
      <w:proofErr w:type="spellEnd"/>
      <w:r>
        <w:t>, node_2-&gt;</w:t>
      </w:r>
      <w:proofErr w:type="spellStart"/>
      <w:r>
        <w:t>p_phone</w:t>
      </w:r>
      <w:proofErr w:type="spellEnd"/>
      <w:r>
        <w:t>);</w:t>
      </w:r>
    </w:p>
    <w:p w14:paraId="3943A93C" w14:textId="77777777" w:rsidR="00767631" w:rsidRDefault="00767631" w:rsidP="00767631">
      <w:pPr>
        <w:pStyle w:val="a"/>
      </w:pPr>
      <w:r>
        <w:t xml:space="preserve">                    break;</w:t>
      </w:r>
    </w:p>
    <w:p w14:paraId="73C022C8" w14:textId="77777777" w:rsidR="00767631" w:rsidRDefault="00767631" w:rsidP="00767631">
      <w:pPr>
        <w:pStyle w:val="a"/>
      </w:pPr>
      <w:r>
        <w:t xml:space="preserve">                case SIGN:</w:t>
      </w:r>
    </w:p>
    <w:p w14:paraId="2D035781" w14:textId="77777777" w:rsidR="00767631" w:rsidRDefault="00767631" w:rsidP="00767631">
      <w:pPr>
        <w:pStyle w:val="a"/>
      </w:pPr>
      <w:r>
        <w:t xml:space="preserve">                    diff = </w:t>
      </w:r>
      <w:proofErr w:type="spellStart"/>
      <w:r>
        <w:t>strcmp</w:t>
      </w:r>
      <w:proofErr w:type="spellEnd"/>
      <w:r>
        <w:t>(node_1-&gt;</w:t>
      </w:r>
      <w:proofErr w:type="spellStart"/>
      <w:r>
        <w:t>c_sign</w:t>
      </w:r>
      <w:proofErr w:type="spellEnd"/>
      <w:r>
        <w:t>, node_2-&gt;</w:t>
      </w:r>
      <w:proofErr w:type="spellStart"/>
      <w:r>
        <w:t>c_sign</w:t>
      </w:r>
      <w:proofErr w:type="spellEnd"/>
      <w:r>
        <w:t>);</w:t>
      </w:r>
    </w:p>
    <w:p w14:paraId="7440CBA6" w14:textId="77777777" w:rsidR="00767631" w:rsidRDefault="00767631" w:rsidP="00767631">
      <w:pPr>
        <w:pStyle w:val="a"/>
      </w:pPr>
      <w:r>
        <w:t xml:space="preserve">                    break;</w:t>
      </w:r>
    </w:p>
    <w:p w14:paraId="74D18CB2" w14:textId="77777777" w:rsidR="00767631" w:rsidRDefault="00767631" w:rsidP="00767631">
      <w:pPr>
        <w:pStyle w:val="a"/>
      </w:pPr>
      <w:r>
        <w:t xml:space="preserve">                case PASSPORT:</w:t>
      </w:r>
    </w:p>
    <w:p w14:paraId="260F905C" w14:textId="77777777" w:rsidR="00767631" w:rsidRDefault="00767631" w:rsidP="00767631">
      <w:pPr>
        <w:pStyle w:val="a"/>
      </w:pPr>
      <w:r>
        <w:t xml:space="preserve">                    diff = </w:t>
      </w:r>
      <w:proofErr w:type="spellStart"/>
      <w:r>
        <w:t>strcmp</w:t>
      </w:r>
      <w:proofErr w:type="spellEnd"/>
      <w:r>
        <w:t>(node_1-&gt;</w:t>
      </w:r>
      <w:proofErr w:type="spellStart"/>
      <w:r>
        <w:t>c_passport</w:t>
      </w:r>
      <w:proofErr w:type="spellEnd"/>
      <w:r>
        <w:t>, node_2-&gt;</w:t>
      </w:r>
      <w:proofErr w:type="spellStart"/>
      <w:r>
        <w:t>c_passport</w:t>
      </w:r>
      <w:proofErr w:type="spellEnd"/>
      <w:r>
        <w:t>);</w:t>
      </w:r>
    </w:p>
    <w:p w14:paraId="3E21F177" w14:textId="77777777" w:rsidR="00767631" w:rsidRDefault="00767631" w:rsidP="00767631">
      <w:pPr>
        <w:pStyle w:val="a"/>
      </w:pPr>
      <w:r>
        <w:t xml:space="preserve">                    break;</w:t>
      </w:r>
    </w:p>
    <w:p w14:paraId="3739261E" w14:textId="77777777" w:rsidR="00767631" w:rsidRDefault="00767631" w:rsidP="00767631">
      <w:pPr>
        <w:pStyle w:val="a"/>
      </w:pPr>
      <w:r>
        <w:t xml:space="preserve">                case POLICE_NUM:</w:t>
      </w:r>
    </w:p>
    <w:p w14:paraId="2678161B" w14:textId="77777777" w:rsidR="00767631" w:rsidRDefault="00767631" w:rsidP="00767631">
      <w:pPr>
        <w:pStyle w:val="a"/>
      </w:pPr>
      <w:r>
        <w:t xml:space="preserve">                    diff = </w:t>
      </w:r>
      <w:proofErr w:type="spellStart"/>
      <w:r>
        <w:t>strcmp</w:t>
      </w:r>
      <w:proofErr w:type="spellEnd"/>
      <w:r>
        <w:t>(node_1-&gt;</w:t>
      </w:r>
      <w:proofErr w:type="spellStart"/>
      <w:r>
        <w:t>c_police_code</w:t>
      </w:r>
      <w:proofErr w:type="spellEnd"/>
      <w:r>
        <w:t>, node_2-&gt;</w:t>
      </w:r>
      <w:proofErr w:type="spellStart"/>
      <w:r>
        <w:t>c_police_code</w:t>
      </w:r>
      <w:proofErr w:type="spellEnd"/>
      <w:r>
        <w:t>);</w:t>
      </w:r>
    </w:p>
    <w:p w14:paraId="67F4CF0A" w14:textId="77777777" w:rsidR="00767631" w:rsidRDefault="00767631" w:rsidP="00767631">
      <w:pPr>
        <w:pStyle w:val="a"/>
      </w:pPr>
      <w:r>
        <w:t xml:space="preserve">                    break;</w:t>
      </w:r>
    </w:p>
    <w:p w14:paraId="35B7AC8B" w14:textId="77777777" w:rsidR="00767631" w:rsidRDefault="00767631" w:rsidP="00767631">
      <w:pPr>
        <w:pStyle w:val="a"/>
      </w:pPr>
      <w:r>
        <w:t xml:space="preserve">                default:</w:t>
      </w:r>
    </w:p>
    <w:p w14:paraId="62631847" w14:textId="77777777" w:rsidR="00767631" w:rsidRDefault="00767631" w:rsidP="00767631">
      <w:pPr>
        <w:pStyle w:val="a"/>
      </w:pPr>
      <w:r>
        <w:t xml:space="preserve">                    printf("</w:t>
      </w:r>
      <w:proofErr w:type="spellStart"/>
      <w:r>
        <w:t>Ërror</w:t>
      </w:r>
      <w:proofErr w:type="spellEnd"/>
      <w:r>
        <w:t>");</w:t>
      </w:r>
    </w:p>
    <w:p w14:paraId="0EA73616" w14:textId="77777777" w:rsidR="00767631" w:rsidRDefault="00767631" w:rsidP="00767631">
      <w:pPr>
        <w:pStyle w:val="a"/>
      </w:pPr>
      <w:r>
        <w:t xml:space="preserve">                    break;</w:t>
      </w:r>
    </w:p>
    <w:p w14:paraId="3FD298BF" w14:textId="77777777" w:rsidR="00767631" w:rsidRDefault="00767631" w:rsidP="00767631">
      <w:pPr>
        <w:pStyle w:val="a"/>
      </w:pPr>
      <w:r>
        <w:t xml:space="preserve">            }</w:t>
      </w:r>
    </w:p>
    <w:p w14:paraId="0D3ABE6B" w14:textId="77777777" w:rsidR="00767631" w:rsidRDefault="00767631" w:rsidP="00767631">
      <w:pPr>
        <w:pStyle w:val="a"/>
      </w:pPr>
      <w:r>
        <w:t xml:space="preserve">            if (diff &gt; 0) {</w:t>
      </w:r>
    </w:p>
    <w:p w14:paraId="21A7B8FC" w14:textId="77777777" w:rsidR="00767631" w:rsidRDefault="00767631" w:rsidP="00767631">
      <w:pPr>
        <w:pStyle w:val="a"/>
      </w:pPr>
      <w:r>
        <w:lastRenderedPageBreak/>
        <w:t xml:space="preserve">                </w:t>
      </w:r>
      <w:proofErr w:type="spellStart"/>
      <w:r>
        <w:t>is_sorted</w:t>
      </w:r>
      <w:proofErr w:type="spellEnd"/>
      <w:r>
        <w:t xml:space="preserve"> = false;</w:t>
      </w:r>
    </w:p>
    <w:p w14:paraId="3A70522C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all_cars</w:t>
      </w:r>
      <w:proofErr w:type="spellEnd"/>
      <w:r>
        <w:t>-&gt;list[</w:t>
      </w:r>
      <w:proofErr w:type="spellStart"/>
      <w:r>
        <w:t>i</w:t>
      </w:r>
      <w:proofErr w:type="spellEnd"/>
      <w:r>
        <w:t>] = node_2;</w:t>
      </w:r>
    </w:p>
    <w:p w14:paraId="020D256D" w14:textId="77777777" w:rsidR="00767631" w:rsidRDefault="00767631" w:rsidP="00767631">
      <w:pPr>
        <w:pStyle w:val="a"/>
      </w:pPr>
      <w:r>
        <w:t xml:space="preserve">                </w:t>
      </w:r>
      <w:proofErr w:type="spellStart"/>
      <w:r>
        <w:t>all_cars</w:t>
      </w:r>
      <w:proofErr w:type="spellEnd"/>
      <w:r>
        <w:t>-&gt;list[i+1] = node_1;</w:t>
      </w:r>
    </w:p>
    <w:p w14:paraId="4D6165FE" w14:textId="77777777" w:rsidR="00767631" w:rsidRDefault="00767631" w:rsidP="00767631">
      <w:pPr>
        <w:pStyle w:val="a"/>
      </w:pPr>
      <w:r>
        <w:t xml:space="preserve">            }</w:t>
      </w:r>
    </w:p>
    <w:p w14:paraId="2C929F3D" w14:textId="77777777" w:rsidR="00767631" w:rsidRDefault="00767631" w:rsidP="00767631">
      <w:pPr>
        <w:pStyle w:val="a"/>
      </w:pPr>
      <w:r>
        <w:t xml:space="preserve">        }</w:t>
      </w:r>
    </w:p>
    <w:p w14:paraId="0FF3A91A" w14:textId="77777777" w:rsidR="00767631" w:rsidRDefault="00767631" w:rsidP="00767631">
      <w:pPr>
        <w:pStyle w:val="a"/>
      </w:pPr>
      <w:r>
        <w:t xml:space="preserve">    }</w:t>
      </w:r>
    </w:p>
    <w:p w14:paraId="57BB683A" w14:textId="11AAF7EE" w:rsidR="00F7018B" w:rsidRDefault="00767631" w:rsidP="00767631">
      <w:pPr>
        <w:pStyle w:val="a"/>
      </w:pPr>
      <w:r>
        <w:t>}</w:t>
      </w:r>
    </w:p>
    <w:p w14:paraId="7E149C27" w14:textId="7A33D42E" w:rsidR="00F7018B" w:rsidRDefault="00F7018B" w:rsidP="00F7018B">
      <w:pPr>
        <w:pStyle w:val="2"/>
        <w:rPr>
          <w:lang w:val="en-US"/>
        </w:rPr>
      </w:pPr>
      <w:bookmarkStart w:id="11" w:name="_Toc160712794"/>
      <w:r>
        <w:rPr>
          <w:lang w:val="en-US"/>
        </w:rPr>
        <w:t>common.h</w:t>
      </w:r>
      <w:bookmarkEnd w:id="11"/>
    </w:p>
    <w:p w14:paraId="6A5663A5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struct </w:t>
      </w:r>
      <w:proofErr w:type="spellStart"/>
      <w:r>
        <w:t>CarNode</w:t>
      </w:r>
      <w:proofErr w:type="spellEnd"/>
      <w:r>
        <w:t xml:space="preserve"> {</w:t>
      </w:r>
    </w:p>
    <w:p w14:paraId="0F39A229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p_name</w:t>
      </w:r>
      <w:proofErr w:type="spellEnd"/>
      <w:r>
        <w:t>[21];</w:t>
      </w:r>
    </w:p>
    <w:p w14:paraId="310EC3FB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p_birthday</w:t>
      </w:r>
      <w:proofErr w:type="spellEnd"/>
      <w:r>
        <w:t>[11];</w:t>
      </w:r>
    </w:p>
    <w:p w14:paraId="1E8139CB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p_phone</w:t>
      </w:r>
      <w:proofErr w:type="spellEnd"/>
      <w:r>
        <w:t>[15];</w:t>
      </w:r>
    </w:p>
    <w:p w14:paraId="5E92F0C5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c_sign</w:t>
      </w:r>
      <w:proofErr w:type="spellEnd"/>
      <w:r>
        <w:t>[11];</w:t>
      </w:r>
    </w:p>
    <w:p w14:paraId="462B8F1B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c_passport</w:t>
      </w:r>
      <w:proofErr w:type="spellEnd"/>
      <w:r>
        <w:t>[11];</w:t>
      </w:r>
    </w:p>
    <w:p w14:paraId="101DDAF9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c_police_code</w:t>
      </w:r>
      <w:proofErr w:type="spellEnd"/>
      <w:r>
        <w:t>[8];</w:t>
      </w:r>
    </w:p>
    <w:p w14:paraId="646645F7" w14:textId="77777777" w:rsidR="00767631" w:rsidRDefault="00767631" w:rsidP="00767631">
      <w:pPr>
        <w:pStyle w:val="a"/>
        <w:numPr>
          <w:ilvl w:val="0"/>
          <w:numId w:val="21"/>
        </w:numPr>
      </w:pPr>
      <w:r>
        <w:t>};</w:t>
      </w:r>
    </w:p>
    <w:p w14:paraId="429707D2" w14:textId="77777777" w:rsidR="00767631" w:rsidRDefault="00767631" w:rsidP="00767631">
      <w:pPr>
        <w:pStyle w:val="a"/>
        <w:numPr>
          <w:ilvl w:val="0"/>
          <w:numId w:val="21"/>
        </w:numPr>
      </w:pPr>
    </w:p>
    <w:p w14:paraId="3713DD21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struct </w:t>
      </w:r>
      <w:proofErr w:type="spellStart"/>
      <w:r>
        <w:t>CarsList</w:t>
      </w:r>
      <w:proofErr w:type="spellEnd"/>
      <w:r>
        <w:t xml:space="preserve"> {</w:t>
      </w:r>
    </w:p>
    <w:p w14:paraId="10170CAA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</w:t>
      </w:r>
      <w:proofErr w:type="spellStart"/>
      <w:r>
        <w:t>CarNode</w:t>
      </w:r>
      <w:proofErr w:type="spellEnd"/>
      <w:r>
        <w:t xml:space="preserve">** list = </w:t>
      </w:r>
      <w:proofErr w:type="spellStart"/>
      <w:r>
        <w:t>nullptr</w:t>
      </w:r>
      <w:proofErr w:type="spellEnd"/>
      <w:r>
        <w:t>;</w:t>
      </w:r>
    </w:p>
    <w:p w14:paraId="5F4D88C8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int </w:t>
      </w:r>
      <w:proofErr w:type="spellStart"/>
      <w:r>
        <w:t>len</w:t>
      </w:r>
      <w:proofErr w:type="spellEnd"/>
      <w:r>
        <w:t xml:space="preserve"> = 0; </w:t>
      </w:r>
    </w:p>
    <w:p w14:paraId="3C85553F" w14:textId="77777777" w:rsidR="00767631" w:rsidRDefault="00767631" w:rsidP="00767631">
      <w:pPr>
        <w:pStyle w:val="a"/>
        <w:numPr>
          <w:ilvl w:val="0"/>
          <w:numId w:val="21"/>
        </w:numPr>
      </w:pPr>
      <w:r>
        <w:t>};</w:t>
      </w:r>
    </w:p>
    <w:p w14:paraId="62241DA3" w14:textId="77777777" w:rsidR="00767631" w:rsidRDefault="00767631" w:rsidP="00767631">
      <w:pPr>
        <w:pStyle w:val="a"/>
        <w:numPr>
          <w:ilvl w:val="0"/>
          <w:numId w:val="21"/>
        </w:numPr>
      </w:pPr>
    </w:p>
    <w:p w14:paraId="1E91E88F" w14:textId="77777777" w:rsidR="00767631" w:rsidRDefault="00767631" w:rsidP="00767631">
      <w:pPr>
        <w:pStyle w:val="a"/>
        <w:numPr>
          <w:ilvl w:val="0"/>
          <w:numId w:val="2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NodeField</w:t>
      </w:r>
      <w:proofErr w:type="spellEnd"/>
      <w:r>
        <w:t xml:space="preserve"> {</w:t>
      </w:r>
    </w:p>
    <w:p w14:paraId="5E937077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NAME = 0,</w:t>
      </w:r>
    </w:p>
    <w:p w14:paraId="594E801D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BIRTHDAY = 1,</w:t>
      </w:r>
    </w:p>
    <w:p w14:paraId="3395AE2E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PHONE = 2,</w:t>
      </w:r>
    </w:p>
    <w:p w14:paraId="1047E5CB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SIGN = 3,</w:t>
      </w:r>
    </w:p>
    <w:p w14:paraId="3147505F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PASSPORT = 4,</w:t>
      </w:r>
    </w:p>
    <w:p w14:paraId="17E32C1F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POLICE_NUM = 5,</w:t>
      </w:r>
    </w:p>
    <w:p w14:paraId="0120726A" w14:textId="77777777" w:rsidR="00767631" w:rsidRDefault="00767631" w:rsidP="00767631">
      <w:pPr>
        <w:pStyle w:val="a"/>
        <w:numPr>
          <w:ilvl w:val="0"/>
          <w:numId w:val="21"/>
        </w:numPr>
      </w:pPr>
      <w:r>
        <w:t>};</w:t>
      </w:r>
    </w:p>
    <w:p w14:paraId="54D1F51E" w14:textId="77777777" w:rsidR="00767631" w:rsidRDefault="00767631" w:rsidP="00767631">
      <w:pPr>
        <w:pStyle w:val="a"/>
        <w:numPr>
          <w:ilvl w:val="0"/>
          <w:numId w:val="21"/>
        </w:numPr>
      </w:pPr>
    </w:p>
    <w:p w14:paraId="15B56AFA" w14:textId="77777777" w:rsidR="00767631" w:rsidRDefault="00767631" w:rsidP="00767631">
      <w:pPr>
        <w:pStyle w:val="a"/>
        <w:numPr>
          <w:ilvl w:val="0"/>
          <w:numId w:val="2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UserTask</w:t>
      </w:r>
      <w:proofErr w:type="spellEnd"/>
      <w:r>
        <w:t xml:space="preserve"> {</w:t>
      </w:r>
    </w:p>
    <w:p w14:paraId="6BD5A70C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CLOSE_PROGRAM = 0,</w:t>
      </w:r>
    </w:p>
    <w:p w14:paraId="7E767A55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ADD_NODE = 1,</w:t>
      </w:r>
    </w:p>
    <w:p w14:paraId="223FFC34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FIND_NODE = 2,</w:t>
      </w:r>
    </w:p>
    <w:p w14:paraId="0BBB0AF8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PRINT_LIST = 3,</w:t>
      </w:r>
    </w:p>
    <w:p w14:paraId="21A088CA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    SORT_LIST = 4,</w:t>
      </w:r>
    </w:p>
    <w:p w14:paraId="26AC65CE" w14:textId="77777777" w:rsidR="00767631" w:rsidRDefault="00767631" w:rsidP="00767631">
      <w:pPr>
        <w:pStyle w:val="a"/>
        <w:numPr>
          <w:ilvl w:val="0"/>
          <w:numId w:val="21"/>
        </w:numPr>
      </w:pPr>
      <w:r>
        <w:t>};</w:t>
      </w:r>
    </w:p>
    <w:p w14:paraId="3ECA610F" w14:textId="77777777" w:rsidR="00767631" w:rsidRDefault="00767631" w:rsidP="00767631">
      <w:pPr>
        <w:pStyle w:val="a"/>
        <w:numPr>
          <w:ilvl w:val="0"/>
          <w:numId w:val="21"/>
        </w:numPr>
      </w:pPr>
    </w:p>
    <w:p w14:paraId="74FA5264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clean_input</w:t>
      </w:r>
      <w:proofErr w:type="spellEnd"/>
      <w:r>
        <w:t>();</w:t>
      </w:r>
    </w:p>
    <w:p w14:paraId="4237AD48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int </w:t>
      </w:r>
      <w:proofErr w:type="spellStart"/>
      <w:r>
        <w:t>get_user_task</w:t>
      </w:r>
      <w:proofErr w:type="spellEnd"/>
      <w:r>
        <w:t>();</w:t>
      </w:r>
    </w:p>
    <w:p w14:paraId="6CFF6CCF" w14:textId="77777777" w:rsidR="00767631" w:rsidRDefault="00767631" w:rsidP="00767631">
      <w:pPr>
        <w:pStyle w:val="a"/>
        <w:numPr>
          <w:ilvl w:val="0"/>
          <w:numId w:val="21"/>
        </w:numPr>
      </w:pPr>
    </w:p>
    <w:p w14:paraId="1DFE303F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close_program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);</w:t>
      </w:r>
    </w:p>
    <w:p w14:paraId="3B8D9BDB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add_node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);</w:t>
      </w:r>
    </w:p>
    <w:p w14:paraId="42A0F886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find_node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);</w:t>
      </w:r>
    </w:p>
    <w:p w14:paraId="346B0FF6" w14:textId="77777777" w:rsidR="00767631" w:rsidRDefault="00767631" w:rsidP="00767631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print_list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);</w:t>
      </w:r>
    </w:p>
    <w:p w14:paraId="457D4184" w14:textId="0A501DB2" w:rsidR="00F7018B" w:rsidRPr="00F7018B" w:rsidRDefault="00767631" w:rsidP="00767631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sort_list</w:t>
      </w:r>
      <w:proofErr w:type="spellEnd"/>
      <w:r>
        <w:t>(</w:t>
      </w:r>
      <w:proofErr w:type="spellStart"/>
      <w:r>
        <w:t>CarsList</w:t>
      </w:r>
      <w:proofErr w:type="spellEnd"/>
      <w:r>
        <w:t xml:space="preserve">* </w:t>
      </w:r>
      <w:proofErr w:type="spellStart"/>
      <w:r>
        <w:t>all_cars</w:t>
      </w:r>
      <w:proofErr w:type="spellEnd"/>
      <w:r>
        <w:t>);</w:t>
      </w:r>
    </w:p>
    <w:sectPr w:rsidR="00F7018B" w:rsidRPr="00F7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3"/>
  </w:num>
  <w:num w:numId="2" w16cid:durableId="214393488">
    <w:abstractNumId w:val="9"/>
  </w:num>
  <w:num w:numId="3" w16cid:durableId="862521655">
    <w:abstractNumId w:val="0"/>
  </w:num>
  <w:num w:numId="4" w16cid:durableId="1068260544">
    <w:abstractNumId w:val="5"/>
  </w:num>
  <w:num w:numId="5" w16cid:durableId="252009724">
    <w:abstractNumId w:val="7"/>
  </w:num>
  <w:num w:numId="6" w16cid:durableId="998390428">
    <w:abstractNumId w:val="2"/>
  </w:num>
  <w:num w:numId="7" w16cid:durableId="718554864">
    <w:abstractNumId w:val="7"/>
    <w:lvlOverride w:ilvl="0">
      <w:startOverride w:val="1"/>
    </w:lvlOverride>
  </w:num>
  <w:num w:numId="8" w16cid:durableId="179900751">
    <w:abstractNumId w:val="7"/>
    <w:lvlOverride w:ilvl="0">
      <w:startOverride w:val="1"/>
    </w:lvlOverride>
  </w:num>
  <w:num w:numId="9" w16cid:durableId="973563290">
    <w:abstractNumId w:val="7"/>
    <w:lvlOverride w:ilvl="0">
      <w:startOverride w:val="1"/>
    </w:lvlOverride>
  </w:num>
  <w:num w:numId="10" w16cid:durableId="1372531272">
    <w:abstractNumId w:val="7"/>
    <w:lvlOverride w:ilvl="0">
      <w:startOverride w:val="1"/>
    </w:lvlOverride>
  </w:num>
  <w:num w:numId="11" w16cid:durableId="919943465">
    <w:abstractNumId w:val="7"/>
    <w:lvlOverride w:ilvl="0">
      <w:startOverride w:val="1"/>
    </w:lvlOverride>
  </w:num>
  <w:num w:numId="12" w16cid:durableId="1260748116">
    <w:abstractNumId w:val="7"/>
    <w:lvlOverride w:ilvl="0">
      <w:startOverride w:val="1"/>
    </w:lvlOverride>
  </w:num>
  <w:num w:numId="13" w16cid:durableId="621501147">
    <w:abstractNumId w:val="7"/>
    <w:lvlOverride w:ilvl="0">
      <w:startOverride w:val="1"/>
    </w:lvlOverride>
  </w:num>
  <w:num w:numId="14" w16cid:durableId="275644515">
    <w:abstractNumId w:val="7"/>
    <w:lvlOverride w:ilvl="0">
      <w:startOverride w:val="1"/>
    </w:lvlOverride>
  </w:num>
  <w:num w:numId="15" w16cid:durableId="1965652289">
    <w:abstractNumId w:val="7"/>
    <w:lvlOverride w:ilvl="0">
      <w:startOverride w:val="1"/>
    </w:lvlOverride>
  </w:num>
  <w:num w:numId="16" w16cid:durableId="1090082345">
    <w:abstractNumId w:val="7"/>
    <w:lvlOverride w:ilvl="0">
      <w:startOverride w:val="1"/>
    </w:lvlOverride>
  </w:num>
  <w:num w:numId="17" w16cid:durableId="1360164615">
    <w:abstractNumId w:val="7"/>
    <w:lvlOverride w:ilvl="0">
      <w:startOverride w:val="1"/>
    </w:lvlOverride>
  </w:num>
  <w:num w:numId="18" w16cid:durableId="1065030142">
    <w:abstractNumId w:val="8"/>
  </w:num>
  <w:num w:numId="19" w16cid:durableId="1138689446">
    <w:abstractNumId w:val="1"/>
  </w:num>
  <w:num w:numId="20" w16cid:durableId="1073116963">
    <w:abstractNumId w:val="6"/>
  </w:num>
  <w:num w:numId="21" w16cid:durableId="550044677">
    <w:abstractNumId w:val="7"/>
    <w:lvlOverride w:ilvl="0">
      <w:startOverride w:val="1"/>
    </w:lvlOverride>
  </w:num>
  <w:num w:numId="22" w16cid:durableId="1461876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400F2"/>
    <w:rsid w:val="00173372"/>
    <w:rsid w:val="001821C2"/>
    <w:rsid w:val="00194EB0"/>
    <w:rsid w:val="001B5EE2"/>
    <w:rsid w:val="002709BC"/>
    <w:rsid w:val="002C374E"/>
    <w:rsid w:val="003002BA"/>
    <w:rsid w:val="00324FFA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D01BA"/>
    <w:rsid w:val="00722AF0"/>
    <w:rsid w:val="00737E5B"/>
    <w:rsid w:val="00767631"/>
    <w:rsid w:val="0078670A"/>
    <w:rsid w:val="007A6A51"/>
    <w:rsid w:val="007B5CCC"/>
    <w:rsid w:val="008174F4"/>
    <w:rsid w:val="00824664"/>
    <w:rsid w:val="008B4352"/>
    <w:rsid w:val="008F0ADB"/>
    <w:rsid w:val="00935130"/>
    <w:rsid w:val="00943D9E"/>
    <w:rsid w:val="009824C4"/>
    <w:rsid w:val="00984FC9"/>
    <w:rsid w:val="009853BB"/>
    <w:rsid w:val="00995145"/>
    <w:rsid w:val="009A768B"/>
    <w:rsid w:val="00A623E1"/>
    <w:rsid w:val="00B16BBB"/>
    <w:rsid w:val="00B323C9"/>
    <w:rsid w:val="00B434EA"/>
    <w:rsid w:val="00BA29AF"/>
    <w:rsid w:val="00BA2C08"/>
    <w:rsid w:val="00BE74A2"/>
    <w:rsid w:val="00BF1E80"/>
    <w:rsid w:val="00C02448"/>
    <w:rsid w:val="00C26556"/>
    <w:rsid w:val="00C731A5"/>
    <w:rsid w:val="00CD52AF"/>
    <w:rsid w:val="00D02C31"/>
    <w:rsid w:val="00D038DB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25B6D"/>
    <w:rsid w:val="00F437DB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386</TotalTime>
  <Pages>11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54</cp:revision>
  <dcterms:created xsi:type="dcterms:W3CDTF">2023-11-21T15:02:00Z</dcterms:created>
  <dcterms:modified xsi:type="dcterms:W3CDTF">2024-03-23T08:59:00Z</dcterms:modified>
</cp:coreProperties>
</file>